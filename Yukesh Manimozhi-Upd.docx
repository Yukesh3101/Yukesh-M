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767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9767"/>
      </w:tblGrid>
      <w:tr w:rsidR="00C24FC1" w14:paraId="2CBB86BA" w14:textId="77777777" w:rsidTr="003B2052">
        <w:trPr>
          <w:trHeight w:val="103"/>
        </w:trPr>
        <w:tc>
          <w:tcPr>
            <w:tcW w:w="9767" w:type="dxa"/>
          </w:tcPr>
          <w:p w14:paraId="2AECF16B" w14:textId="07FBC77D" w:rsidR="00C24FC1" w:rsidRPr="00043661" w:rsidRDefault="00043661" w:rsidP="007B07A1">
            <w:pPr>
              <w:pStyle w:val="Title"/>
              <w:rPr>
                <w:sz w:val="52"/>
                <w:szCs w:val="52"/>
              </w:rPr>
            </w:pPr>
            <w:r w:rsidRPr="00043661">
              <w:rPr>
                <w:sz w:val="52"/>
                <w:szCs w:val="52"/>
              </w:rPr>
              <w:t>Yukesh Manimozhi</w:t>
            </w:r>
          </w:p>
          <w:p w14:paraId="5EF65F86" w14:textId="55260E0A" w:rsidR="00C24FC1" w:rsidRPr="00043661" w:rsidRDefault="00043661" w:rsidP="007B07A1">
            <w:pPr>
              <w:pStyle w:val="Subtitle"/>
              <w:rPr>
                <w:sz w:val="32"/>
                <w:szCs w:val="32"/>
              </w:rPr>
            </w:pPr>
            <w:r w:rsidRPr="00043661">
              <w:rPr>
                <w:sz w:val="32"/>
                <w:szCs w:val="32"/>
              </w:rPr>
              <w:t>Data Analyst</w:t>
            </w:r>
          </w:p>
        </w:tc>
      </w:tr>
    </w:tbl>
    <w:p w14:paraId="0D8EA502" w14:textId="34733E40" w:rsidR="003B2052" w:rsidRPr="003B2052" w:rsidRDefault="003B2052" w:rsidP="00B34D25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0E04CD66" wp14:editId="7C5C39B7">
            <wp:simplePos x="0" y="0"/>
            <wp:positionH relativeFrom="column">
              <wp:posOffset>3291840</wp:posOffset>
            </wp:positionH>
            <wp:positionV relativeFrom="paragraph">
              <wp:posOffset>243205</wp:posOffset>
            </wp:positionV>
            <wp:extent cx="160020" cy="162560"/>
            <wp:effectExtent l="0" t="0" r="0" b="0"/>
            <wp:wrapSquare wrapText="bothSides"/>
            <wp:docPr id="24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Graphic 24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rcRect/>
                    <a:stretch/>
                  </pic:blipFill>
                  <pic:spPr>
                    <a:xfrm>
                      <a:off x="0" y="0"/>
                      <a:ext cx="160020" cy="162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3661">
        <w:rPr>
          <w:noProof/>
        </w:rPr>
        <w:drawing>
          <wp:anchor distT="0" distB="0" distL="114300" distR="114300" simplePos="0" relativeHeight="251663360" behindDoc="0" locked="0" layoutInCell="1" allowOverlap="1" wp14:anchorId="3D137685" wp14:editId="12163020">
            <wp:simplePos x="0" y="0"/>
            <wp:positionH relativeFrom="column">
              <wp:posOffset>1181100</wp:posOffset>
            </wp:positionH>
            <wp:positionV relativeFrom="paragraph">
              <wp:posOffset>235585</wp:posOffset>
            </wp:positionV>
            <wp:extent cx="164465" cy="162983"/>
            <wp:effectExtent l="0" t="0" r="0" b="0"/>
            <wp:wrapNone/>
            <wp:docPr id="714053120" name="Graphic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053120" name="Graphic 22"/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465" cy="1629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43661">
        <w:rPr>
          <w:b/>
          <w:bCs/>
        </w:rPr>
        <w:br/>
      </w:r>
      <w:r w:rsidR="00043661">
        <w:rPr>
          <w:noProof/>
        </w:rPr>
        <w:drawing>
          <wp:anchor distT="0" distB="0" distL="114300" distR="114300" simplePos="0" relativeHeight="251661312" behindDoc="0" locked="0" layoutInCell="1" allowOverlap="1" wp14:anchorId="53776D74" wp14:editId="3FADE82B">
            <wp:simplePos x="0" y="0"/>
            <wp:positionH relativeFrom="column">
              <wp:posOffset>0</wp:posOffset>
            </wp:positionH>
            <wp:positionV relativeFrom="paragraph">
              <wp:posOffset>235585</wp:posOffset>
            </wp:positionV>
            <wp:extent cx="164572" cy="163019"/>
            <wp:effectExtent l="0" t="0" r="0" b="0"/>
            <wp:wrapNone/>
            <wp:docPr id="667758369" name="Graphic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758369" name="Graphic 19"/>
                    <pic:cNvPicPr>
                      <a:picLocks noChangeAspect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572" cy="163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43661">
        <w:rPr>
          <w:noProof/>
        </w:rPr>
        <w:t xml:space="preserve">     </w:t>
      </w:r>
      <w:r w:rsidR="00043661">
        <w:rPr>
          <w:b/>
          <w:bCs/>
        </w:rPr>
        <w:t xml:space="preserve"> +91</w:t>
      </w:r>
      <w:r w:rsidR="00043661" w:rsidRPr="00043661">
        <w:rPr>
          <w:b/>
          <w:bCs/>
        </w:rPr>
        <w:t>9791369559</w:t>
      </w:r>
      <w:r w:rsidR="00043661">
        <w:rPr>
          <w:b/>
          <w:bCs/>
        </w:rPr>
        <w:t xml:space="preserve">       </w:t>
      </w:r>
      <w:hyperlink r:id="rId18" w:history="1">
        <w:r w:rsidR="00043661" w:rsidRPr="00BD6E60">
          <w:rPr>
            <w:rStyle w:val="Hyperlink"/>
            <w:b/>
            <w:bCs/>
          </w:rPr>
          <w:t>sriramsedhu3130@gmaiI.com</w:t>
        </w:r>
      </w:hyperlink>
      <w:r w:rsidR="00043661">
        <w:rPr>
          <w:b/>
          <w:bCs/>
        </w:rPr>
        <w:t xml:space="preserve"> </w:t>
      </w:r>
      <w:hyperlink r:id="rId19" w:history="1">
        <w:r w:rsidR="006F328B" w:rsidRPr="00BD6E60">
          <w:rPr>
            <w:rStyle w:val="Hyperlink"/>
            <w:b/>
            <w:bCs/>
          </w:rPr>
          <w:t>www.linkedin.com/in/yukesh-rmk</w:t>
        </w:r>
      </w:hyperlink>
    </w:p>
    <w:tbl>
      <w:tblPr>
        <w:tblW w:w="1008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168"/>
        <w:gridCol w:w="270"/>
        <w:gridCol w:w="5472"/>
        <w:gridCol w:w="1170"/>
      </w:tblGrid>
      <w:tr w:rsidR="008D4537" w14:paraId="64B3AFA8" w14:textId="77777777" w:rsidTr="00E63179">
        <w:trPr>
          <w:trHeight w:val="324"/>
        </w:trPr>
        <w:tc>
          <w:tcPr>
            <w:tcW w:w="3168" w:type="dxa"/>
            <w:tcBorders>
              <w:bottom w:val="single" w:sz="24" w:space="0" w:color="auto"/>
            </w:tcBorders>
          </w:tcPr>
          <w:p w14:paraId="1FFC00D2" w14:textId="77777777" w:rsidR="00217436" w:rsidRDefault="00217436" w:rsidP="00217436">
            <w:pPr>
              <w:pStyle w:val="Heading1"/>
            </w:pPr>
            <w:r w:rsidRPr="00DA7A6E">
              <w:t>SUMMARY</w:t>
            </w:r>
          </w:p>
          <w:p w14:paraId="0AE1EE5C" w14:textId="5B5CEE39" w:rsidR="008D4537" w:rsidRPr="00CB5C6F" w:rsidRDefault="00217436" w:rsidP="007B07A1">
            <w:r w:rsidRPr="00DA7A6E">
              <w:t>I am a results-oriented Data</w:t>
            </w:r>
            <w:r>
              <w:t xml:space="preserve"> </w:t>
            </w:r>
            <w:r w:rsidRPr="00DA7A6E">
              <w:t>Analyst with over 2 years of</w:t>
            </w:r>
            <w:r>
              <w:t xml:space="preserve"> </w:t>
            </w:r>
            <w:r w:rsidRPr="00DA7A6E">
              <w:t>experience working as a Data Analyst with expertise in SQL, Tableau, Micro Strategy, Qlik Sense. have experience working in retail and banking domain.  developed and maintained reports and dashboards using Tableau, Micro Strategy</w:t>
            </w:r>
          </w:p>
        </w:tc>
        <w:tc>
          <w:tcPr>
            <w:tcW w:w="270" w:type="dxa"/>
          </w:tcPr>
          <w:p w14:paraId="18820495" w14:textId="77777777" w:rsidR="008D4537" w:rsidRPr="00CB5C6F" w:rsidRDefault="008D4537" w:rsidP="007B07A1"/>
        </w:tc>
        <w:tc>
          <w:tcPr>
            <w:tcW w:w="6642" w:type="dxa"/>
            <w:gridSpan w:val="2"/>
            <w:tcBorders>
              <w:bottom w:val="single" w:sz="24" w:space="0" w:color="auto"/>
            </w:tcBorders>
          </w:tcPr>
          <w:p w14:paraId="4EF694B4" w14:textId="37BE5913" w:rsidR="008D4537" w:rsidRPr="00CB5C6F" w:rsidRDefault="008D4537" w:rsidP="007B07A1"/>
        </w:tc>
      </w:tr>
      <w:tr w:rsidR="00E63179" w14:paraId="72017E1F" w14:textId="77777777" w:rsidTr="00C24FC1">
        <w:trPr>
          <w:trHeight w:val="162"/>
        </w:trPr>
        <w:tc>
          <w:tcPr>
            <w:tcW w:w="3168" w:type="dxa"/>
            <w:vMerge w:val="restart"/>
            <w:tcBorders>
              <w:top w:val="single" w:sz="24" w:space="0" w:color="auto"/>
            </w:tcBorders>
          </w:tcPr>
          <w:p w14:paraId="5C6699F2" w14:textId="762B05A5" w:rsidR="00E63179" w:rsidRDefault="00DA7A6E" w:rsidP="00C24FC1">
            <w:pPr>
              <w:pStyle w:val="Heading1"/>
            </w:pPr>
            <w:r w:rsidRPr="00DA7A6E">
              <w:t>SUMMARY</w:t>
            </w:r>
          </w:p>
          <w:p w14:paraId="672CB18D" w14:textId="70D9C4FE" w:rsidR="00E63179" w:rsidRDefault="00DA7A6E" w:rsidP="00E63179">
            <w:r w:rsidRPr="00DA7A6E">
              <w:t>I am a results-oriented Data Analyst with over 2 years of experience working as a Data Analyst with expertise in SQL, Tableau, Micro Strategy, Qlik Sense. have experience working in retail and banking domain.  developed and maintained reports and dashboards using Tableau, Micro Strategy</w:t>
            </w:r>
          </w:p>
        </w:tc>
        <w:tc>
          <w:tcPr>
            <w:tcW w:w="270" w:type="dxa"/>
          </w:tcPr>
          <w:p w14:paraId="38A469DB" w14:textId="77777777" w:rsidR="00E63179" w:rsidRDefault="00E63179" w:rsidP="007B07A1"/>
        </w:tc>
        <w:tc>
          <w:tcPr>
            <w:tcW w:w="6642" w:type="dxa"/>
            <w:gridSpan w:val="2"/>
            <w:tcBorders>
              <w:top w:val="single" w:sz="24" w:space="0" w:color="auto"/>
            </w:tcBorders>
          </w:tcPr>
          <w:p w14:paraId="167DC529" w14:textId="77777777" w:rsidR="00E63179" w:rsidRPr="00A02CAF" w:rsidRDefault="00000000" w:rsidP="007B07A1">
            <w:pPr>
              <w:pStyle w:val="Heading1"/>
            </w:pPr>
            <w:sdt>
              <w:sdtPr>
                <w:id w:val="1677379590"/>
                <w:placeholder>
                  <w:docPart w:val="277AB8D85DA04DAAA5427BCB60CD20C5"/>
                </w:placeholder>
                <w:temporary/>
                <w:showingPlcHdr/>
                <w15:appearance w15:val="hidden"/>
              </w:sdtPr>
              <w:sdtContent>
                <w:r w:rsidR="00E63179">
                  <w:t>Experience</w:t>
                </w:r>
              </w:sdtContent>
            </w:sdt>
          </w:p>
        </w:tc>
      </w:tr>
      <w:tr w:rsidR="00E63179" w14:paraId="0990FB3F" w14:textId="77777777" w:rsidTr="00F963EC">
        <w:trPr>
          <w:trHeight w:val="252"/>
        </w:trPr>
        <w:tc>
          <w:tcPr>
            <w:tcW w:w="3168" w:type="dxa"/>
            <w:vMerge/>
          </w:tcPr>
          <w:p w14:paraId="3E506F5C" w14:textId="77777777" w:rsidR="00E63179" w:rsidRDefault="00E63179" w:rsidP="00E63179">
            <w:pPr>
              <w:pStyle w:val="SkillsandContactList"/>
            </w:pPr>
          </w:p>
        </w:tc>
        <w:tc>
          <w:tcPr>
            <w:tcW w:w="270" w:type="dxa"/>
          </w:tcPr>
          <w:p w14:paraId="2ECCFF41" w14:textId="77777777" w:rsidR="00E63179" w:rsidRPr="001D6651" w:rsidRDefault="00E63179" w:rsidP="007B07A1"/>
        </w:tc>
        <w:tc>
          <w:tcPr>
            <w:tcW w:w="5472" w:type="dxa"/>
          </w:tcPr>
          <w:p w14:paraId="09692A7F" w14:textId="77777777" w:rsidR="00E63179" w:rsidRPr="001D6651" w:rsidRDefault="00000000" w:rsidP="007B07A1">
            <w:pPr>
              <w:pStyle w:val="Heading2"/>
            </w:pPr>
            <w:sdt>
              <w:sdtPr>
                <w:id w:val="-1090380588"/>
                <w:placeholder>
                  <w:docPart w:val="5ED596544AD64129AB71A52344FBDD3B"/>
                </w:placeholder>
                <w:temporary/>
                <w:showingPlcHdr/>
                <w15:appearance w15:val="hidden"/>
              </w:sdtPr>
              <w:sdtContent>
                <w:r w:rsidR="00E63179" w:rsidRPr="001D6651">
                  <w:t xml:space="preserve">Senior sales engineer </w:t>
                </w:r>
                <w:r w:rsidR="00F963EC" w:rsidRPr="00F963EC">
                  <w:t>/</w:t>
                </w:r>
                <w:r w:rsidR="00E63179" w:rsidRPr="001D6651">
                  <w:t xml:space="preserve"> Relecloud</w:t>
                </w:r>
              </w:sdtContent>
            </w:sdt>
          </w:p>
        </w:tc>
        <w:tc>
          <w:tcPr>
            <w:tcW w:w="1170" w:type="dxa"/>
          </w:tcPr>
          <w:p w14:paraId="2290015C" w14:textId="77777777" w:rsidR="00E63179" w:rsidRPr="00F963EC" w:rsidRDefault="00000000" w:rsidP="00F963EC">
            <w:pPr>
              <w:pStyle w:val="Heading3"/>
              <w:jc w:val="right"/>
            </w:pPr>
            <w:sdt>
              <w:sdtPr>
                <w:id w:val="-942147965"/>
                <w:placeholder>
                  <w:docPart w:val="E99233D30D4243698ED7D87D4A7E04A7"/>
                </w:placeholder>
                <w:temporary/>
                <w:showingPlcHdr/>
                <w15:appearance w15:val="hidden"/>
              </w:sdtPr>
              <w:sdtContent>
                <w:r w:rsidR="00E63179" w:rsidRPr="00F963EC">
                  <w:t>20xx-20xx</w:t>
                </w:r>
              </w:sdtContent>
            </w:sdt>
          </w:p>
        </w:tc>
      </w:tr>
      <w:tr w:rsidR="00E63179" w14:paraId="7C981CAC" w14:textId="77777777" w:rsidTr="00E63179">
        <w:trPr>
          <w:trHeight w:val="945"/>
        </w:trPr>
        <w:tc>
          <w:tcPr>
            <w:tcW w:w="3168" w:type="dxa"/>
            <w:vMerge/>
          </w:tcPr>
          <w:p w14:paraId="1A0344AE" w14:textId="77777777" w:rsidR="00E63179" w:rsidRDefault="00E63179" w:rsidP="00E63179">
            <w:pPr>
              <w:pStyle w:val="SkillsandContactList"/>
            </w:pPr>
          </w:p>
        </w:tc>
        <w:tc>
          <w:tcPr>
            <w:tcW w:w="270" w:type="dxa"/>
            <w:vMerge w:val="restart"/>
          </w:tcPr>
          <w:p w14:paraId="0A6E81CF" w14:textId="77777777" w:rsidR="00E63179" w:rsidRDefault="00E63179" w:rsidP="007B07A1"/>
        </w:tc>
        <w:tc>
          <w:tcPr>
            <w:tcW w:w="6642" w:type="dxa"/>
            <w:gridSpan w:val="2"/>
          </w:tcPr>
          <w:p w14:paraId="4C769753" w14:textId="77777777" w:rsidR="00E63179" w:rsidRDefault="00000000" w:rsidP="007B07A1">
            <w:sdt>
              <w:sdtPr>
                <w:id w:val="-905366034"/>
                <w:placeholder>
                  <w:docPart w:val="9489A17797004DA4B5DD63D9DEC2B797"/>
                </w:placeholder>
                <w:temporary/>
                <w:showingPlcHdr/>
                <w15:appearance w15:val="hidden"/>
              </w:sdtPr>
              <w:sdtContent>
                <w:r w:rsidR="00E63179" w:rsidRPr="00565B06">
                  <w:t>Describe your responsibilities and achievements in terms of impact and results. Use examples, but keep i</w:t>
                </w:r>
                <w:r w:rsidR="00F963EC">
                  <w:t>t</w:t>
                </w:r>
                <w:r w:rsidR="00E63179" w:rsidRPr="00565B06">
                  <w:t xml:space="preserve"> short.</w:t>
                </w:r>
              </w:sdtContent>
            </w:sdt>
          </w:p>
        </w:tc>
      </w:tr>
      <w:tr w:rsidR="00E63179" w14:paraId="214073A2" w14:textId="77777777" w:rsidTr="00F963EC">
        <w:trPr>
          <w:trHeight w:val="517"/>
        </w:trPr>
        <w:tc>
          <w:tcPr>
            <w:tcW w:w="3168" w:type="dxa"/>
            <w:vMerge/>
          </w:tcPr>
          <w:p w14:paraId="7290E44C" w14:textId="77777777" w:rsidR="00E63179" w:rsidRDefault="00E63179" w:rsidP="00E63179">
            <w:pPr>
              <w:pStyle w:val="SkillsandContactList"/>
            </w:pPr>
          </w:p>
        </w:tc>
        <w:tc>
          <w:tcPr>
            <w:tcW w:w="270" w:type="dxa"/>
            <w:vMerge/>
          </w:tcPr>
          <w:p w14:paraId="3B933484" w14:textId="77777777" w:rsidR="00E63179" w:rsidRDefault="00E63179" w:rsidP="007B07A1"/>
        </w:tc>
        <w:tc>
          <w:tcPr>
            <w:tcW w:w="5472" w:type="dxa"/>
          </w:tcPr>
          <w:p w14:paraId="19527E01" w14:textId="77777777" w:rsidR="00E63179" w:rsidRPr="00F963EC" w:rsidRDefault="00000000" w:rsidP="00F963EC">
            <w:pPr>
              <w:pStyle w:val="Heading2"/>
            </w:pPr>
            <w:sdt>
              <w:sdtPr>
                <w:id w:val="695198330"/>
                <w:placeholder>
                  <w:docPart w:val="F14900E6144D4DE2998FB9E189C74875"/>
                </w:placeholder>
                <w:temporary/>
                <w:showingPlcHdr/>
                <w15:appearance w15:val="hidden"/>
              </w:sdtPr>
              <w:sdtContent>
                <w:r w:rsidR="00E63179" w:rsidRPr="00F963EC">
                  <w:rPr>
                    <w:rStyle w:val="Heading2Char"/>
                    <w:b/>
                    <w:caps/>
                  </w:rPr>
                  <w:t xml:space="preserve">sales engineer </w:t>
                </w:r>
                <w:r w:rsidR="00F963EC" w:rsidRPr="00F963EC">
                  <w:rPr>
                    <w:rStyle w:val="Heading2Char"/>
                    <w:b/>
                    <w:caps/>
                  </w:rPr>
                  <w:t>/</w:t>
                </w:r>
                <w:r w:rsidR="00E63179" w:rsidRPr="00F963EC">
                  <w:rPr>
                    <w:rStyle w:val="Heading2Char"/>
                    <w:b/>
                    <w:caps/>
                  </w:rPr>
                  <w:t xml:space="preserve"> Relecloud</w:t>
                </w:r>
              </w:sdtContent>
            </w:sdt>
          </w:p>
        </w:tc>
        <w:tc>
          <w:tcPr>
            <w:tcW w:w="1170" w:type="dxa"/>
          </w:tcPr>
          <w:p w14:paraId="0CB89BDF" w14:textId="77777777" w:rsidR="00E63179" w:rsidRPr="00F963EC" w:rsidRDefault="00000000" w:rsidP="00F963EC">
            <w:pPr>
              <w:pStyle w:val="Heading3"/>
              <w:jc w:val="right"/>
            </w:pPr>
            <w:sdt>
              <w:sdtPr>
                <w:id w:val="-52001802"/>
                <w:placeholder>
                  <w:docPart w:val="16CD8D92CA9046E2BE4A75B183AACE64"/>
                </w:placeholder>
                <w:temporary/>
                <w:showingPlcHdr/>
                <w15:appearance w15:val="hidden"/>
              </w:sdtPr>
              <w:sdtContent>
                <w:r w:rsidR="00E63179" w:rsidRPr="00F963EC">
                  <w:t>20xx-20xx</w:t>
                </w:r>
              </w:sdtContent>
            </w:sdt>
          </w:p>
        </w:tc>
      </w:tr>
      <w:tr w:rsidR="00E63179" w14:paraId="779FF927" w14:textId="77777777" w:rsidTr="00825AC1">
        <w:trPr>
          <w:trHeight w:val="117"/>
        </w:trPr>
        <w:tc>
          <w:tcPr>
            <w:tcW w:w="3168" w:type="dxa"/>
            <w:vMerge/>
          </w:tcPr>
          <w:p w14:paraId="40A0DB7A" w14:textId="77777777" w:rsidR="00E63179" w:rsidRDefault="00E63179" w:rsidP="00E63179">
            <w:pPr>
              <w:pStyle w:val="SkillsandContactList"/>
            </w:pPr>
          </w:p>
        </w:tc>
        <w:tc>
          <w:tcPr>
            <w:tcW w:w="270" w:type="dxa"/>
          </w:tcPr>
          <w:p w14:paraId="7610B80D" w14:textId="77777777" w:rsidR="00E63179" w:rsidRDefault="00E63179" w:rsidP="007B07A1"/>
        </w:tc>
        <w:tc>
          <w:tcPr>
            <w:tcW w:w="6642" w:type="dxa"/>
            <w:gridSpan w:val="2"/>
            <w:vMerge w:val="restart"/>
          </w:tcPr>
          <w:p w14:paraId="7A71B7AA" w14:textId="77777777" w:rsidR="00E63179" w:rsidRDefault="00000000" w:rsidP="00111739">
            <w:sdt>
              <w:sdtPr>
                <w:id w:val="975727137"/>
                <w:placeholder>
                  <w:docPart w:val="54C212FF2AAB4359AF8B1B75E09C9B17"/>
                </w:placeholder>
                <w:temporary/>
                <w:showingPlcHdr/>
                <w15:appearance w15:val="hidden"/>
              </w:sdtPr>
              <w:sdtContent>
                <w:r w:rsidR="00E63179" w:rsidRPr="00565B06">
                  <w:t>Describe your responsibilities and achievements in terms of impact and results. Use examples, but keep i</w:t>
                </w:r>
                <w:r w:rsidR="00F963EC">
                  <w:t>t</w:t>
                </w:r>
                <w:r w:rsidR="00E63179" w:rsidRPr="00565B06">
                  <w:t xml:space="preserve"> short.</w:t>
                </w:r>
              </w:sdtContent>
            </w:sdt>
          </w:p>
        </w:tc>
      </w:tr>
      <w:tr w:rsidR="00E63179" w14:paraId="33FC1C4B" w14:textId="77777777" w:rsidTr="00E63179">
        <w:trPr>
          <w:trHeight w:val="549"/>
        </w:trPr>
        <w:tc>
          <w:tcPr>
            <w:tcW w:w="3168" w:type="dxa"/>
            <w:vMerge/>
            <w:tcBorders>
              <w:bottom w:val="single" w:sz="24" w:space="0" w:color="auto"/>
            </w:tcBorders>
          </w:tcPr>
          <w:p w14:paraId="4F264BDF" w14:textId="77777777" w:rsidR="00E63179" w:rsidRDefault="00E63179" w:rsidP="00E63179">
            <w:pPr>
              <w:pStyle w:val="SkillsandContactList"/>
            </w:pPr>
          </w:p>
        </w:tc>
        <w:tc>
          <w:tcPr>
            <w:tcW w:w="270" w:type="dxa"/>
          </w:tcPr>
          <w:p w14:paraId="0B3989D9" w14:textId="77777777" w:rsidR="00E63179" w:rsidRDefault="00E63179" w:rsidP="007B07A1"/>
        </w:tc>
        <w:tc>
          <w:tcPr>
            <w:tcW w:w="6642" w:type="dxa"/>
            <w:gridSpan w:val="2"/>
            <w:vMerge/>
          </w:tcPr>
          <w:p w14:paraId="396A0986" w14:textId="77777777" w:rsidR="00E63179" w:rsidRDefault="00E63179" w:rsidP="007B07A1"/>
        </w:tc>
      </w:tr>
      <w:tr w:rsidR="00E63179" w14:paraId="45C5E37C" w14:textId="77777777" w:rsidTr="00F963EC">
        <w:trPr>
          <w:trHeight w:val="162"/>
        </w:trPr>
        <w:tc>
          <w:tcPr>
            <w:tcW w:w="3168" w:type="dxa"/>
            <w:vMerge w:val="restart"/>
            <w:tcBorders>
              <w:top w:val="single" w:sz="24" w:space="0" w:color="auto"/>
            </w:tcBorders>
          </w:tcPr>
          <w:p w14:paraId="69D62F14" w14:textId="77777777" w:rsidR="00E63179" w:rsidRDefault="00000000" w:rsidP="00E63179">
            <w:pPr>
              <w:pStyle w:val="Heading1"/>
            </w:pPr>
            <w:sdt>
              <w:sdtPr>
                <w:id w:val="-1588302835"/>
                <w:placeholder>
                  <w:docPart w:val="2BA096D3A33443A28AE39139D691D4CC"/>
                </w:placeholder>
                <w:temporary/>
                <w:showingPlcHdr/>
                <w15:appearance w15:val="hidden"/>
              </w:sdtPr>
              <w:sdtContent>
                <w:r w:rsidR="00E63179">
                  <w:t>Skills</w:t>
                </w:r>
              </w:sdtContent>
            </w:sdt>
          </w:p>
          <w:p w14:paraId="58D8F731" w14:textId="77777777" w:rsidR="00E63179" w:rsidRPr="0043482D" w:rsidRDefault="00000000" w:rsidP="00E63179">
            <w:pPr>
              <w:pStyle w:val="SkillsandContactList"/>
            </w:pPr>
            <w:sdt>
              <w:sdtPr>
                <w:id w:val="-2110728154"/>
                <w:placeholder>
                  <w:docPart w:val="3D83E4560DA8446B86BFA9860561D5C5"/>
                </w:placeholder>
                <w:temporary/>
                <w:showingPlcHdr/>
                <w15:appearance w15:val="hidden"/>
              </w:sdtPr>
              <w:sdtContent>
                <w:r w:rsidR="00E63179" w:rsidRPr="003F086E">
                  <w:t>List one of your strengths</w:t>
                </w:r>
              </w:sdtContent>
            </w:sdt>
            <w:r w:rsidR="00E63179">
              <w:t xml:space="preserve"> </w:t>
            </w:r>
          </w:p>
          <w:p w14:paraId="16900658" w14:textId="77777777" w:rsidR="00E63179" w:rsidRPr="0043482D" w:rsidRDefault="00000000" w:rsidP="00E63179">
            <w:pPr>
              <w:pStyle w:val="SkillsandContactList"/>
            </w:pPr>
            <w:sdt>
              <w:sdtPr>
                <w:id w:val="1473483990"/>
                <w:placeholder>
                  <w:docPart w:val="A803F43161DC41AEA6A8440CF9238F52"/>
                </w:placeholder>
                <w:temporary/>
                <w:showingPlcHdr/>
                <w15:appearance w15:val="hidden"/>
              </w:sdtPr>
              <w:sdtContent>
                <w:r w:rsidR="00E63179">
                  <w:t>List one of your strengths</w:t>
                </w:r>
              </w:sdtContent>
            </w:sdt>
            <w:r w:rsidR="00E63179">
              <w:t xml:space="preserve"> </w:t>
            </w:r>
          </w:p>
          <w:p w14:paraId="2E5014E5" w14:textId="77777777" w:rsidR="00E63179" w:rsidRPr="0043482D" w:rsidRDefault="00000000" w:rsidP="00E63179">
            <w:pPr>
              <w:pStyle w:val="SkillsandContactList"/>
            </w:pPr>
            <w:sdt>
              <w:sdtPr>
                <w:id w:val="-453326564"/>
                <w:placeholder>
                  <w:docPart w:val="F002A41895B74848A01CBE668FC98DE5"/>
                </w:placeholder>
                <w:temporary/>
                <w:showingPlcHdr/>
                <w15:appearance w15:val="hidden"/>
              </w:sdtPr>
              <w:sdtContent>
                <w:r w:rsidR="00E63179">
                  <w:t>List one of your strengths</w:t>
                </w:r>
              </w:sdtContent>
            </w:sdt>
            <w:r w:rsidR="00E63179">
              <w:t xml:space="preserve"> </w:t>
            </w:r>
          </w:p>
          <w:p w14:paraId="513E4E23" w14:textId="77777777" w:rsidR="00E63179" w:rsidRPr="0043482D" w:rsidRDefault="00000000" w:rsidP="00E63179">
            <w:pPr>
              <w:pStyle w:val="SkillsandContactList"/>
            </w:pPr>
            <w:sdt>
              <w:sdtPr>
                <w:id w:val="1861544374"/>
                <w:placeholder>
                  <w:docPart w:val="1049F8505B5A4387AEC959B0A4A3B025"/>
                </w:placeholder>
                <w:temporary/>
                <w:showingPlcHdr/>
                <w15:appearance w15:val="hidden"/>
              </w:sdtPr>
              <w:sdtContent>
                <w:r w:rsidR="00E63179">
                  <w:t>List one of your strengths</w:t>
                </w:r>
              </w:sdtContent>
            </w:sdt>
            <w:r w:rsidR="00E63179">
              <w:t xml:space="preserve"> </w:t>
            </w:r>
          </w:p>
          <w:p w14:paraId="5E48705A" w14:textId="77777777" w:rsidR="00E63179" w:rsidRDefault="00000000" w:rsidP="00E63179">
            <w:pPr>
              <w:pStyle w:val="SkillsandContactList"/>
            </w:pPr>
            <w:sdt>
              <w:sdtPr>
                <w:id w:val="634534224"/>
                <w:placeholder>
                  <w:docPart w:val="34C8C37ADE9048EFA0357101F25C7714"/>
                </w:placeholder>
                <w:temporary/>
                <w:showingPlcHdr/>
                <w15:appearance w15:val="hidden"/>
              </w:sdtPr>
              <w:sdtContent>
                <w:r w:rsidR="00E63179">
                  <w:t>List one of your strengths</w:t>
                </w:r>
              </w:sdtContent>
            </w:sdt>
            <w:r w:rsidR="00E63179">
              <w:t xml:space="preserve"> </w:t>
            </w:r>
          </w:p>
        </w:tc>
        <w:tc>
          <w:tcPr>
            <w:tcW w:w="270" w:type="dxa"/>
          </w:tcPr>
          <w:p w14:paraId="1C0B0C28" w14:textId="77777777" w:rsidR="00E63179" w:rsidRDefault="00E63179" w:rsidP="007B07A1"/>
        </w:tc>
        <w:tc>
          <w:tcPr>
            <w:tcW w:w="5472" w:type="dxa"/>
          </w:tcPr>
          <w:p w14:paraId="6EDE1DBD" w14:textId="77777777" w:rsidR="00E63179" w:rsidRPr="00F963EC" w:rsidRDefault="00000000" w:rsidP="00F963EC">
            <w:pPr>
              <w:pStyle w:val="Heading2"/>
            </w:pPr>
            <w:sdt>
              <w:sdtPr>
                <w:id w:val="-1009365390"/>
                <w:placeholder>
                  <w:docPart w:val="0A1AF728BD044D5389DCDD04C915F302"/>
                </w:placeholder>
                <w:temporary/>
                <w:showingPlcHdr/>
                <w15:appearance w15:val="hidden"/>
              </w:sdtPr>
              <w:sdtContent>
                <w:r w:rsidR="00E63179">
                  <w:t>Intern / Relecloud</w:t>
                </w:r>
              </w:sdtContent>
            </w:sdt>
          </w:p>
        </w:tc>
        <w:tc>
          <w:tcPr>
            <w:tcW w:w="1170" w:type="dxa"/>
          </w:tcPr>
          <w:p w14:paraId="5A27D93D" w14:textId="77777777" w:rsidR="00E63179" w:rsidRPr="00F963EC" w:rsidRDefault="00000000" w:rsidP="00F963EC">
            <w:pPr>
              <w:pStyle w:val="Heading3"/>
              <w:jc w:val="right"/>
            </w:pPr>
            <w:sdt>
              <w:sdtPr>
                <w:id w:val="-2140952345"/>
                <w:placeholder>
                  <w:docPart w:val="806BCFD859884E77AFAE788F74864ED2"/>
                </w:placeholder>
                <w:temporary/>
                <w:showingPlcHdr/>
                <w15:appearance w15:val="hidden"/>
              </w:sdtPr>
              <w:sdtContent>
                <w:r w:rsidR="00E63179" w:rsidRPr="00F963EC">
                  <w:t>20xx-20xx</w:t>
                </w:r>
              </w:sdtContent>
            </w:sdt>
          </w:p>
        </w:tc>
      </w:tr>
      <w:tr w:rsidR="00E63179" w14:paraId="40F3A6E1" w14:textId="77777777" w:rsidTr="00305106">
        <w:trPr>
          <w:trHeight w:val="927"/>
        </w:trPr>
        <w:tc>
          <w:tcPr>
            <w:tcW w:w="3168" w:type="dxa"/>
            <w:vMerge/>
          </w:tcPr>
          <w:p w14:paraId="53B4DC38" w14:textId="77777777" w:rsidR="00E63179" w:rsidRDefault="00E63179" w:rsidP="00E63179">
            <w:pPr>
              <w:pStyle w:val="SkillsandContactList"/>
            </w:pPr>
          </w:p>
        </w:tc>
        <w:tc>
          <w:tcPr>
            <w:tcW w:w="270" w:type="dxa"/>
          </w:tcPr>
          <w:p w14:paraId="5C7137D1" w14:textId="77777777" w:rsidR="00E63179" w:rsidRDefault="00E63179" w:rsidP="007B07A1"/>
        </w:tc>
        <w:tc>
          <w:tcPr>
            <w:tcW w:w="6642" w:type="dxa"/>
            <w:gridSpan w:val="2"/>
            <w:tcBorders>
              <w:bottom w:val="single" w:sz="24" w:space="0" w:color="auto"/>
            </w:tcBorders>
          </w:tcPr>
          <w:p w14:paraId="7E774735" w14:textId="77777777" w:rsidR="00E63179" w:rsidRDefault="00000000" w:rsidP="00111739">
            <w:sdt>
              <w:sdtPr>
                <w:id w:val="1053587135"/>
                <w:placeholder>
                  <w:docPart w:val="2BA1E81E7BF7421B94BFDA76E7A01F27"/>
                </w:placeholder>
                <w:temporary/>
                <w:showingPlcHdr/>
                <w15:appearance w15:val="hidden"/>
              </w:sdtPr>
              <w:sdtContent>
                <w:r w:rsidR="00E63179" w:rsidRPr="00565B06">
                  <w:t>Describe your responsibilities and achievements in terms of impact and results. Use examples, but keep i</w:t>
                </w:r>
                <w:r w:rsidR="00F963EC">
                  <w:t>t</w:t>
                </w:r>
                <w:r w:rsidR="00E63179" w:rsidRPr="00565B06">
                  <w:t xml:space="preserve"> short.</w:t>
                </w:r>
              </w:sdtContent>
            </w:sdt>
          </w:p>
        </w:tc>
      </w:tr>
      <w:tr w:rsidR="00E63179" w14:paraId="079E4327" w14:textId="77777777" w:rsidTr="00305106">
        <w:trPr>
          <w:trHeight w:val="471"/>
        </w:trPr>
        <w:tc>
          <w:tcPr>
            <w:tcW w:w="3168" w:type="dxa"/>
            <w:vMerge/>
          </w:tcPr>
          <w:p w14:paraId="5E55CB7F" w14:textId="77777777" w:rsidR="00E63179" w:rsidRDefault="00E63179" w:rsidP="00E63179">
            <w:pPr>
              <w:pStyle w:val="SkillsandContactList"/>
            </w:pPr>
          </w:p>
        </w:tc>
        <w:tc>
          <w:tcPr>
            <w:tcW w:w="270" w:type="dxa"/>
          </w:tcPr>
          <w:p w14:paraId="1C6CA519" w14:textId="77777777" w:rsidR="00E63179" w:rsidRDefault="00E63179" w:rsidP="007B07A1"/>
        </w:tc>
        <w:tc>
          <w:tcPr>
            <w:tcW w:w="6642" w:type="dxa"/>
            <w:gridSpan w:val="2"/>
            <w:tcBorders>
              <w:top w:val="single" w:sz="24" w:space="0" w:color="auto"/>
            </w:tcBorders>
          </w:tcPr>
          <w:p w14:paraId="0F068162" w14:textId="77777777" w:rsidR="00E63179" w:rsidRDefault="00000000" w:rsidP="00E77A12">
            <w:pPr>
              <w:pStyle w:val="Heading1"/>
            </w:pPr>
            <w:sdt>
              <w:sdtPr>
                <w:id w:val="1609545817"/>
                <w:placeholder>
                  <w:docPart w:val="FA7F4DD6AA4E4696AC9BDE0441CC8B2D"/>
                </w:placeholder>
                <w:temporary/>
                <w:showingPlcHdr/>
                <w15:appearance w15:val="hidden"/>
              </w:sdtPr>
              <w:sdtContent>
                <w:r w:rsidR="00E63179">
                  <w:t>Education</w:t>
                </w:r>
              </w:sdtContent>
            </w:sdt>
          </w:p>
        </w:tc>
      </w:tr>
      <w:tr w:rsidR="00E63179" w14:paraId="5BE4C5B0" w14:textId="77777777" w:rsidTr="00F963EC">
        <w:trPr>
          <w:trHeight w:val="360"/>
        </w:trPr>
        <w:tc>
          <w:tcPr>
            <w:tcW w:w="3168" w:type="dxa"/>
            <w:vMerge/>
          </w:tcPr>
          <w:p w14:paraId="5D82EBA2" w14:textId="77777777" w:rsidR="00E63179" w:rsidRDefault="00E63179" w:rsidP="00E63179">
            <w:pPr>
              <w:pStyle w:val="SkillsandContactList"/>
            </w:pPr>
          </w:p>
        </w:tc>
        <w:tc>
          <w:tcPr>
            <w:tcW w:w="270" w:type="dxa"/>
          </w:tcPr>
          <w:p w14:paraId="02969619" w14:textId="77777777" w:rsidR="00E63179" w:rsidRDefault="00E63179" w:rsidP="007B07A1"/>
        </w:tc>
        <w:tc>
          <w:tcPr>
            <w:tcW w:w="5472" w:type="dxa"/>
          </w:tcPr>
          <w:p w14:paraId="6608F44D" w14:textId="77777777" w:rsidR="00E63179" w:rsidRPr="00F963EC" w:rsidRDefault="00000000" w:rsidP="00F963EC">
            <w:pPr>
              <w:pStyle w:val="Heading2"/>
            </w:pPr>
            <w:sdt>
              <w:sdtPr>
                <w:id w:val="304125641"/>
                <w:placeholder>
                  <w:docPart w:val="01582B792D814FFAAAB4173F743B8F58"/>
                </w:placeholder>
                <w:temporary/>
                <w:showingPlcHdr/>
                <w15:appearance w15:val="hidden"/>
              </w:sdtPr>
              <w:sdtContent>
                <w:r w:rsidR="00E63179" w:rsidRPr="00F963EC">
                  <w:rPr>
                    <w:rStyle w:val="Heading2Char"/>
                    <w:b/>
                    <w:caps/>
                  </w:rPr>
                  <w:t xml:space="preserve">BS Information technology </w:t>
                </w:r>
                <w:r w:rsidR="00F963EC" w:rsidRPr="00F963EC">
                  <w:t>/</w:t>
                </w:r>
                <w:r w:rsidR="00E63179" w:rsidRPr="00F963EC">
                  <w:rPr>
                    <w:rStyle w:val="Heading2Char"/>
                    <w:b/>
                    <w:caps/>
                  </w:rPr>
                  <w:t xml:space="preserve"> Jasper university</w:t>
                </w:r>
              </w:sdtContent>
            </w:sdt>
          </w:p>
        </w:tc>
        <w:tc>
          <w:tcPr>
            <w:tcW w:w="1170" w:type="dxa"/>
          </w:tcPr>
          <w:p w14:paraId="00912929" w14:textId="77777777" w:rsidR="00E63179" w:rsidRPr="00F963EC" w:rsidRDefault="00000000" w:rsidP="00F963EC">
            <w:pPr>
              <w:pStyle w:val="Heading3"/>
              <w:jc w:val="right"/>
            </w:pPr>
            <w:sdt>
              <w:sdtPr>
                <w:id w:val="1771044474"/>
                <w:placeholder>
                  <w:docPart w:val="84C2A620462E4114A76859CF0C9E0AE5"/>
                </w:placeholder>
                <w:temporary/>
                <w:showingPlcHdr/>
                <w15:appearance w15:val="hidden"/>
              </w:sdtPr>
              <w:sdtContent>
                <w:r w:rsidR="00E63179" w:rsidRPr="00F963EC">
                  <w:rPr>
                    <w:rStyle w:val="Heading3Char"/>
                    <w:caps/>
                  </w:rPr>
                  <w:t>20xx-20xx</w:t>
                </w:r>
              </w:sdtContent>
            </w:sdt>
          </w:p>
        </w:tc>
      </w:tr>
      <w:tr w:rsidR="00E63179" w14:paraId="3979AD5C" w14:textId="77777777" w:rsidTr="00E63179">
        <w:trPr>
          <w:trHeight w:val="492"/>
        </w:trPr>
        <w:tc>
          <w:tcPr>
            <w:tcW w:w="3168" w:type="dxa"/>
            <w:vMerge/>
            <w:tcBorders>
              <w:bottom w:val="single" w:sz="24" w:space="0" w:color="auto"/>
            </w:tcBorders>
          </w:tcPr>
          <w:p w14:paraId="7280C8D4" w14:textId="77777777" w:rsidR="00E63179" w:rsidRDefault="00E63179" w:rsidP="00E63179">
            <w:pPr>
              <w:pStyle w:val="SkillsandContactList"/>
            </w:pPr>
          </w:p>
        </w:tc>
        <w:tc>
          <w:tcPr>
            <w:tcW w:w="270" w:type="dxa"/>
          </w:tcPr>
          <w:p w14:paraId="51A554CA" w14:textId="77777777" w:rsidR="00E63179" w:rsidRDefault="00E63179" w:rsidP="007B07A1"/>
        </w:tc>
        <w:tc>
          <w:tcPr>
            <w:tcW w:w="6642" w:type="dxa"/>
            <w:gridSpan w:val="2"/>
            <w:vMerge w:val="restart"/>
          </w:tcPr>
          <w:p w14:paraId="4EB2B940" w14:textId="77777777" w:rsidR="00E63179" w:rsidRDefault="00000000" w:rsidP="00E63179">
            <w:sdt>
              <w:sdtPr>
                <w:id w:val="-950855377"/>
                <w:placeholder>
                  <w:docPart w:val="6084411D35774FD6B52E376E26BC19BA"/>
                </w:placeholder>
                <w:temporary/>
                <w:showingPlcHdr/>
                <w15:appearance w15:val="hidden"/>
              </w:sdtPr>
              <w:sdtContent>
                <w:r w:rsidR="00E63179" w:rsidRPr="00565B06">
                  <w:t>It’s okay to brag about your GPA, awards, and honors. Feel free to summarize your coursework too.</w:t>
                </w:r>
              </w:sdtContent>
            </w:sdt>
          </w:p>
        </w:tc>
      </w:tr>
      <w:tr w:rsidR="00E63179" w14:paraId="2B0DD2EE" w14:textId="77777777" w:rsidTr="00E63179">
        <w:trPr>
          <w:trHeight w:val="144"/>
        </w:trPr>
        <w:tc>
          <w:tcPr>
            <w:tcW w:w="3168" w:type="dxa"/>
            <w:vMerge w:val="restart"/>
            <w:tcBorders>
              <w:top w:val="single" w:sz="24" w:space="0" w:color="auto"/>
            </w:tcBorders>
          </w:tcPr>
          <w:p w14:paraId="0BFC657C" w14:textId="77777777" w:rsidR="00E63179" w:rsidRDefault="00000000" w:rsidP="00E63179">
            <w:pPr>
              <w:pStyle w:val="Heading1"/>
            </w:pPr>
            <w:sdt>
              <w:sdtPr>
                <w:id w:val="-2114353158"/>
                <w:placeholder>
                  <w:docPart w:val="E5CEB9F4BE25418CBECB838837B54B67"/>
                </w:placeholder>
                <w:temporary/>
                <w:showingPlcHdr/>
                <w15:appearance w15:val="hidden"/>
              </w:sdtPr>
              <w:sdtContent>
                <w:r w:rsidR="00E63179">
                  <w:t>Contact</w:t>
                </w:r>
              </w:sdtContent>
            </w:sdt>
          </w:p>
          <w:p w14:paraId="6CCE0F53" w14:textId="77777777" w:rsidR="00E63179" w:rsidRPr="0043482D" w:rsidRDefault="00000000" w:rsidP="00E63179">
            <w:pPr>
              <w:pStyle w:val="SkillsandContactList"/>
            </w:pPr>
            <w:sdt>
              <w:sdtPr>
                <w:id w:val="-1117752255"/>
                <w:placeholder>
                  <w:docPart w:val="DEDDF7CDB976417A81D1154CE8E68FB9"/>
                </w:placeholder>
                <w:temporary/>
                <w:showingPlcHdr/>
                <w15:appearance w15:val="hidden"/>
              </w:sdtPr>
              <w:sdtContent>
                <w:r w:rsidR="00E63179" w:rsidRPr="00B34D25">
                  <w:t>Albany, NY</w:t>
                </w:r>
              </w:sdtContent>
            </w:sdt>
            <w:r w:rsidR="00E63179">
              <w:t xml:space="preserve"> </w:t>
            </w:r>
          </w:p>
          <w:p w14:paraId="382ED5B8" w14:textId="77777777" w:rsidR="00E63179" w:rsidRPr="0043482D" w:rsidRDefault="00000000" w:rsidP="00E63179">
            <w:pPr>
              <w:pStyle w:val="SkillsandContactList"/>
            </w:pPr>
            <w:sdt>
              <w:sdtPr>
                <w:id w:val="-1250041696"/>
                <w:placeholder>
                  <w:docPart w:val="2EB174C203CD476EB71B3434003D0B4E"/>
                </w:placeholder>
                <w:temporary/>
                <w:showingPlcHdr/>
                <w15:appearance w15:val="hidden"/>
              </w:sdtPr>
              <w:sdtContent>
                <w:r w:rsidR="00E63179" w:rsidRPr="00B34D25">
                  <w:t>502</w:t>
                </w:r>
                <w:r w:rsidR="00E63179" w:rsidRPr="00B34D25">
                  <w:rPr>
                    <w:rFonts w:hint="cs"/>
                  </w:rPr>
                  <w:t>-</w:t>
                </w:r>
                <w:r w:rsidR="00E63179" w:rsidRPr="00B34D25">
                  <w:t>555</w:t>
                </w:r>
                <w:r w:rsidR="00E63179" w:rsidRPr="00B34D25">
                  <w:rPr>
                    <w:rFonts w:hint="cs"/>
                  </w:rPr>
                  <w:t>-</w:t>
                </w:r>
                <w:r w:rsidR="00E63179" w:rsidRPr="00B34D25">
                  <w:t>0110</w:t>
                </w:r>
              </w:sdtContent>
            </w:sdt>
            <w:r w:rsidR="00E63179">
              <w:t xml:space="preserve"> </w:t>
            </w:r>
          </w:p>
          <w:p w14:paraId="77C9C357" w14:textId="77777777" w:rsidR="00E63179" w:rsidRPr="0043482D" w:rsidRDefault="00000000" w:rsidP="00E63179">
            <w:pPr>
              <w:pStyle w:val="SkillsandContactList"/>
            </w:pPr>
            <w:sdt>
              <w:sdtPr>
                <w:id w:val="20211748"/>
                <w:placeholder>
                  <w:docPart w:val="31AB697499F64CF89112B8C95D3A9053"/>
                </w:placeholder>
                <w:temporary/>
                <w:showingPlcHdr/>
                <w15:appearance w15:val="hidden"/>
              </w:sdtPr>
              <w:sdtContent>
                <w:r w:rsidR="00E63179" w:rsidRPr="00B34D25">
                  <w:t>takanori@example.com</w:t>
                </w:r>
              </w:sdtContent>
            </w:sdt>
            <w:r w:rsidR="00E63179">
              <w:t xml:space="preserve"> </w:t>
            </w:r>
          </w:p>
          <w:p w14:paraId="1257D619" w14:textId="77777777" w:rsidR="00E63179" w:rsidRPr="00E63179" w:rsidRDefault="00000000" w:rsidP="00E63179">
            <w:pPr>
              <w:pStyle w:val="SkillsandContactList"/>
            </w:pPr>
            <w:sdt>
              <w:sdtPr>
                <w:id w:val="1590042198"/>
                <w:placeholder>
                  <w:docPart w:val="21BC3C95849F4C849D2A9FF6C038554F"/>
                </w:placeholder>
                <w:temporary/>
                <w:showingPlcHdr/>
                <w15:appearance w15:val="hidden"/>
              </w:sdtPr>
              <w:sdtContent>
                <w:r w:rsidR="00E63179" w:rsidRPr="00E63179">
                  <w:t>LinkedIn profile</w:t>
                </w:r>
              </w:sdtContent>
            </w:sdt>
            <w:r w:rsidR="00E63179" w:rsidRPr="00E63179">
              <w:t xml:space="preserve"> </w:t>
            </w:r>
          </w:p>
          <w:p w14:paraId="4EBD295D" w14:textId="77777777" w:rsidR="00E63179" w:rsidRDefault="00000000" w:rsidP="00E63179">
            <w:pPr>
              <w:pStyle w:val="SkillsandContactList"/>
            </w:pPr>
            <w:sdt>
              <w:sdtPr>
                <w:id w:val="883215091"/>
                <w:placeholder>
                  <w:docPart w:val="9E513D8433F74F24B2E91F98B1905A73"/>
                </w:placeholder>
                <w:temporary/>
                <w:showingPlcHdr/>
                <w15:appearance w15:val="hidden"/>
              </w:sdtPr>
              <w:sdtContent>
                <w:r w:rsidR="00E63179" w:rsidRPr="00B34D25">
                  <w:rPr>
                    <w:rStyle w:val="Heading4Char"/>
                    <w:rFonts w:asciiTheme="minorHAnsi" w:eastAsiaTheme="minorHAnsi" w:hAnsiTheme="minorHAnsi" w:cstheme="minorBidi"/>
                    <w:i w:val="0"/>
                    <w:iCs w:val="0"/>
                    <w:color w:val="595959" w:themeColor="text1" w:themeTint="A6"/>
                  </w:rPr>
                  <w:t>interestingsite.com</w:t>
                </w:r>
              </w:sdtContent>
            </w:sdt>
          </w:p>
        </w:tc>
        <w:tc>
          <w:tcPr>
            <w:tcW w:w="270" w:type="dxa"/>
          </w:tcPr>
          <w:p w14:paraId="49E8BC09" w14:textId="77777777" w:rsidR="00E63179" w:rsidRDefault="00E63179" w:rsidP="007B07A1"/>
        </w:tc>
        <w:tc>
          <w:tcPr>
            <w:tcW w:w="6642" w:type="dxa"/>
            <w:gridSpan w:val="2"/>
            <w:vMerge/>
          </w:tcPr>
          <w:p w14:paraId="00828AA7" w14:textId="77777777" w:rsidR="00E63179" w:rsidRDefault="00E63179" w:rsidP="00E77A12"/>
        </w:tc>
      </w:tr>
      <w:tr w:rsidR="00E63179" w14:paraId="26FEABF3" w14:textId="77777777" w:rsidTr="00F963EC">
        <w:trPr>
          <w:trHeight w:val="207"/>
        </w:trPr>
        <w:tc>
          <w:tcPr>
            <w:tcW w:w="3168" w:type="dxa"/>
            <w:vMerge/>
          </w:tcPr>
          <w:p w14:paraId="4C61B905" w14:textId="77777777" w:rsidR="00E63179" w:rsidRDefault="00E63179" w:rsidP="00E63179"/>
        </w:tc>
        <w:tc>
          <w:tcPr>
            <w:tcW w:w="270" w:type="dxa"/>
          </w:tcPr>
          <w:p w14:paraId="5C03E1E0" w14:textId="77777777" w:rsidR="00E63179" w:rsidRDefault="00E63179" w:rsidP="007B07A1"/>
        </w:tc>
        <w:tc>
          <w:tcPr>
            <w:tcW w:w="5472" w:type="dxa"/>
          </w:tcPr>
          <w:p w14:paraId="1BFD237F" w14:textId="77777777" w:rsidR="00E63179" w:rsidRPr="00F963EC" w:rsidRDefault="00000000" w:rsidP="00F963EC">
            <w:pPr>
              <w:pStyle w:val="Heading2"/>
            </w:pPr>
            <w:sdt>
              <w:sdtPr>
                <w:id w:val="-194691504"/>
                <w:placeholder>
                  <w:docPart w:val="6A72F5293E3D4619806A75D850343625"/>
                </w:placeholder>
                <w:temporary/>
                <w:showingPlcHdr/>
                <w15:appearance w15:val="hidden"/>
              </w:sdtPr>
              <w:sdtContent>
                <w:r w:rsidR="00E63179">
                  <w:t xml:space="preserve">bs computer science </w:t>
                </w:r>
                <w:r w:rsidR="00F963EC" w:rsidRPr="00F963EC">
                  <w:rPr>
                    <w:rFonts w:ascii="Segoe UI" w:hAnsi="Segoe UI" w:cs="Segoe UI"/>
                  </w:rPr>
                  <w:t>/</w:t>
                </w:r>
                <w:r w:rsidR="00E63179">
                  <w:t xml:space="preserve"> mount flores college</w:t>
                </w:r>
              </w:sdtContent>
            </w:sdt>
          </w:p>
        </w:tc>
        <w:tc>
          <w:tcPr>
            <w:tcW w:w="1170" w:type="dxa"/>
          </w:tcPr>
          <w:p w14:paraId="59477FCC" w14:textId="77777777" w:rsidR="00E63179" w:rsidRDefault="00000000" w:rsidP="00F963EC">
            <w:pPr>
              <w:pStyle w:val="Heading3"/>
              <w:jc w:val="right"/>
            </w:pPr>
            <w:sdt>
              <w:sdtPr>
                <w:id w:val="-831906295"/>
                <w:placeholder>
                  <w:docPart w:val="4E6F4E33F3EB49A19E7B5ACF78171AA5"/>
                </w:placeholder>
                <w:temporary/>
                <w:showingPlcHdr/>
                <w15:appearance w15:val="hidden"/>
              </w:sdtPr>
              <w:sdtContent>
                <w:r w:rsidR="00E63179" w:rsidRPr="00F963EC">
                  <w:t>20xx-20xx</w:t>
                </w:r>
              </w:sdtContent>
            </w:sdt>
          </w:p>
        </w:tc>
      </w:tr>
      <w:tr w:rsidR="00E63179" w14:paraId="06B05BF7" w14:textId="77777777" w:rsidTr="00E62B2B">
        <w:trPr>
          <w:trHeight w:val="1017"/>
        </w:trPr>
        <w:tc>
          <w:tcPr>
            <w:tcW w:w="3168" w:type="dxa"/>
            <w:vMerge/>
          </w:tcPr>
          <w:p w14:paraId="13173FE7" w14:textId="77777777" w:rsidR="00E63179" w:rsidRDefault="00E63179" w:rsidP="007B07A1">
            <w:pPr>
              <w:pStyle w:val="Heading1"/>
            </w:pPr>
          </w:p>
        </w:tc>
        <w:tc>
          <w:tcPr>
            <w:tcW w:w="270" w:type="dxa"/>
            <w:vMerge w:val="restart"/>
          </w:tcPr>
          <w:p w14:paraId="7DFB445A" w14:textId="77777777" w:rsidR="00E63179" w:rsidRDefault="00E63179" w:rsidP="007B07A1"/>
        </w:tc>
        <w:tc>
          <w:tcPr>
            <w:tcW w:w="6642" w:type="dxa"/>
            <w:gridSpan w:val="2"/>
          </w:tcPr>
          <w:p w14:paraId="2B7A1CD2" w14:textId="77777777" w:rsidR="00E63179" w:rsidRDefault="00000000" w:rsidP="00E77A12">
            <w:sdt>
              <w:sdtPr>
                <w:id w:val="1819227401"/>
                <w:placeholder>
                  <w:docPart w:val="BDBB639B9F2D42F4A33CB7B018F61951"/>
                </w:placeholder>
                <w:temporary/>
                <w:showingPlcHdr/>
                <w15:appearance w15:val="hidden"/>
              </w:sdtPr>
              <w:sdtContent>
                <w:r w:rsidR="00E63179" w:rsidRPr="00565B06">
                  <w:t>It’s okay to brag about your GPA, awards, and honors. Feel free to summarize your coursework too.</w:t>
                </w:r>
              </w:sdtContent>
            </w:sdt>
          </w:p>
        </w:tc>
      </w:tr>
      <w:tr w:rsidR="00E63179" w14:paraId="50A7C84B" w14:textId="77777777" w:rsidTr="00E62B2B">
        <w:trPr>
          <w:trHeight w:val="153"/>
        </w:trPr>
        <w:tc>
          <w:tcPr>
            <w:tcW w:w="3168" w:type="dxa"/>
            <w:vMerge/>
          </w:tcPr>
          <w:p w14:paraId="36C4C4A2" w14:textId="77777777" w:rsidR="00E63179" w:rsidRDefault="00E63179" w:rsidP="007B07A1">
            <w:pPr>
              <w:pStyle w:val="Heading1"/>
            </w:pPr>
          </w:p>
        </w:tc>
        <w:tc>
          <w:tcPr>
            <w:tcW w:w="270" w:type="dxa"/>
            <w:vMerge/>
          </w:tcPr>
          <w:p w14:paraId="35B853A4" w14:textId="77777777" w:rsidR="00E63179" w:rsidRDefault="00E63179" w:rsidP="007B07A1"/>
        </w:tc>
        <w:tc>
          <w:tcPr>
            <w:tcW w:w="5472" w:type="dxa"/>
          </w:tcPr>
          <w:p w14:paraId="7B6D9DC8" w14:textId="77777777" w:rsidR="00E63179" w:rsidRPr="00EF6E15" w:rsidRDefault="00000000" w:rsidP="00E77A12">
            <w:pPr>
              <w:pStyle w:val="Heading2"/>
            </w:pPr>
            <w:sdt>
              <w:sdtPr>
                <w:id w:val="2050330408"/>
                <w:placeholder>
                  <w:docPart w:val="3E7A6453FD07463F8CAF1E2C6F355F28"/>
                </w:placeholder>
                <w:temporary/>
                <w:showingPlcHdr/>
                <w15:appearance w15:val="hidden"/>
              </w:sdtPr>
              <w:sdtContent>
                <w:r w:rsidR="00E63179" w:rsidRPr="00EF6E15">
                  <w:t>It certificate / mount flores college</w:t>
                </w:r>
              </w:sdtContent>
            </w:sdt>
          </w:p>
        </w:tc>
        <w:tc>
          <w:tcPr>
            <w:tcW w:w="1170" w:type="dxa"/>
          </w:tcPr>
          <w:p w14:paraId="374AEE61" w14:textId="77777777" w:rsidR="00E63179" w:rsidRPr="00340C67" w:rsidRDefault="00000000" w:rsidP="00340C67">
            <w:pPr>
              <w:pStyle w:val="Heading3"/>
              <w:jc w:val="right"/>
            </w:pPr>
            <w:sdt>
              <w:sdtPr>
                <w:id w:val="-221363829"/>
                <w:placeholder>
                  <w:docPart w:val="91F781C823824A1984BBAE6C50DB25ED"/>
                </w:placeholder>
                <w:temporary/>
                <w:showingPlcHdr/>
                <w15:appearance w15:val="hidden"/>
              </w:sdtPr>
              <w:sdtContent>
                <w:r w:rsidR="00E63179" w:rsidRPr="00F963EC">
                  <w:t>20xx-20xx</w:t>
                </w:r>
              </w:sdtContent>
            </w:sdt>
          </w:p>
        </w:tc>
      </w:tr>
      <w:tr w:rsidR="00E63179" w14:paraId="4177215F" w14:textId="77777777" w:rsidTr="00E62B2B">
        <w:trPr>
          <w:trHeight w:val="747"/>
        </w:trPr>
        <w:tc>
          <w:tcPr>
            <w:tcW w:w="3168" w:type="dxa"/>
            <w:vMerge/>
            <w:tcBorders>
              <w:bottom w:val="nil"/>
            </w:tcBorders>
          </w:tcPr>
          <w:p w14:paraId="4FBBC2E8" w14:textId="77777777" w:rsidR="00E63179" w:rsidRDefault="00E63179" w:rsidP="007B07A1">
            <w:pPr>
              <w:pStyle w:val="Heading1"/>
            </w:pPr>
          </w:p>
        </w:tc>
        <w:tc>
          <w:tcPr>
            <w:tcW w:w="270" w:type="dxa"/>
            <w:vMerge/>
            <w:tcBorders>
              <w:bottom w:val="nil"/>
            </w:tcBorders>
          </w:tcPr>
          <w:p w14:paraId="71311A11" w14:textId="77777777" w:rsidR="00E63179" w:rsidRDefault="00E63179" w:rsidP="007B07A1"/>
        </w:tc>
        <w:tc>
          <w:tcPr>
            <w:tcW w:w="6642" w:type="dxa"/>
            <w:gridSpan w:val="2"/>
            <w:tcBorders>
              <w:bottom w:val="nil"/>
            </w:tcBorders>
          </w:tcPr>
          <w:p w14:paraId="03C1EB93" w14:textId="77777777" w:rsidR="00E63179" w:rsidRDefault="00000000" w:rsidP="00E77A12">
            <w:sdt>
              <w:sdtPr>
                <w:id w:val="1190185788"/>
                <w:placeholder>
                  <w:docPart w:val="E8C0CD3FCB4347268E30D556694048F1"/>
                </w:placeholder>
                <w:temporary/>
                <w:showingPlcHdr/>
                <w15:appearance w15:val="hidden"/>
              </w:sdtPr>
              <w:sdtContent>
                <w:r w:rsidR="00E63179" w:rsidRPr="00565B06">
                  <w:t>It’s okay to brag about your GPA, awards, and honors. Feel free to summarize your coursework too.</w:t>
                </w:r>
              </w:sdtContent>
            </w:sdt>
          </w:p>
        </w:tc>
      </w:tr>
    </w:tbl>
    <w:p w14:paraId="1248117B" w14:textId="77777777" w:rsidR="00E77A12" w:rsidRPr="00E77A12" w:rsidRDefault="00E77A12" w:rsidP="00B34D25">
      <w:pPr>
        <w:rPr>
          <w:sz w:val="22"/>
        </w:rPr>
      </w:pPr>
    </w:p>
    <w:sectPr w:rsidR="00E77A12" w:rsidRPr="00E77A12" w:rsidSect="00340C67">
      <w:pgSz w:w="12240" w:h="15840"/>
      <w:pgMar w:top="1152" w:right="1080" w:bottom="630" w:left="108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664CB8" w14:textId="77777777" w:rsidR="00F514DF" w:rsidRDefault="00F514DF" w:rsidP="00927723">
      <w:pPr>
        <w:spacing w:line="240" w:lineRule="auto"/>
      </w:pPr>
      <w:r>
        <w:separator/>
      </w:r>
    </w:p>
    <w:p w14:paraId="2799E013" w14:textId="77777777" w:rsidR="00F514DF" w:rsidRDefault="00F514DF"/>
  </w:endnote>
  <w:endnote w:type="continuationSeparator" w:id="0">
    <w:p w14:paraId="12AB608A" w14:textId="77777777" w:rsidR="00F514DF" w:rsidRDefault="00F514DF" w:rsidP="00927723">
      <w:pPr>
        <w:spacing w:line="240" w:lineRule="auto"/>
      </w:pPr>
      <w:r>
        <w:continuationSeparator/>
      </w:r>
    </w:p>
    <w:p w14:paraId="53A3511E" w14:textId="77777777" w:rsidR="00F514DF" w:rsidRDefault="00F514DF"/>
  </w:endnote>
  <w:endnote w:type="continuationNotice" w:id="1">
    <w:p w14:paraId="32C6DBBA" w14:textId="77777777" w:rsidR="00F514DF" w:rsidRDefault="00F514DF">
      <w:pPr>
        <w:spacing w:line="240" w:lineRule="auto"/>
      </w:pPr>
    </w:p>
    <w:p w14:paraId="11E83D9F" w14:textId="77777777" w:rsidR="00F514DF" w:rsidRDefault="00F514D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C4B1DE" w14:textId="77777777" w:rsidR="00F514DF" w:rsidRDefault="00F514DF" w:rsidP="00927723">
      <w:pPr>
        <w:spacing w:line="240" w:lineRule="auto"/>
      </w:pPr>
      <w:r>
        <w:separator/>
      </w:r>
    </w:p>
    <w:p w14:paraId="0AE87635" w14:textId="77777777" w:rsidR="00F514DF" w:rsidRDefault="00F514DF"/>
  </w:footnote>
  <w:footnote w:type="continuationSeparator" w:id="0">
    <w:p w14:paraId="3A4A2120" w14:textId="77777777" w:rsidR="00F514DF" w:rsidRDefault="00F514DF" w:rsidP="00927723">
      <w:pPr>
        <w:spacing w:line="240" w:lineRule="auto"/>
      </w:pPr>
      <w:r>
        <w:continuationSeparator/>
      </w:r>
    </w:p>
    <w:p w14:paraId="48E59DD1" w14:textId="77777777" w:rsidR="00F514DF" w:rsidRDefault="00F514DF"/>
  </w:footnote>
  <w:footnote w:type="continuationNotice" w:id="1">
    <w:p w14:paraId="6FCE5215" w14:textId="77777777" w:rsidR="00F514DF" w:rsidRDefault="00F514DF">
      <w:pPr>
        <w:spacing w:line="240" w:lineRule="auto"/>
      </w:pPr>
    </w:p>
    <w:p w14:paraId="592FF35A" w14:textId="77777777" w:rsidR="00F514DF" w:rsidRDefault="00F514D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704BA9"/>
    <w:multiLevelType w:val="hybridMultilevel"/>
    <w:tmpl w:val="C4C2F1AA"/>
    <w:lvl w:ilvl="0" w:tplc="CA607472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" w15:restartNumberingAfterBreak="0">
    <w:nsid w:val="4ED9126E"/>
    <w:multiLevelType w:val="hybridMultilevel"/>
    <w:tmpl w:val="FE28DE94"/>
    <w:lvl w:ilvl="0" w:tplc="7DF253B6">
      <w:start w:val="1"/>
      <w:numFmt w:val="bullet"/>
      <w:pStyle w:val="SkillsandContactList"/>
      <w:lvlText w:val=""/>
      <w:lvlJc w:val="left"/>
      <w:pPr>
        <w:ind w:left="792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" w15:restartNumberingAfterBreak="0">
    <w:nsid w:val="64210BBE"/>
    <w:multiLevelType w:val="hybridMultilevel"/>
    <w:tmpl w:val="4F40E07A"/>
    <w:lvl w:ilvl="0" w:tplc="932A3A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C760A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4284421">
    <w:abstractNumId w:val="2"/>
  </w:num>
  <w:num w:numId="2" w16cid:durableId="1324237801">
    <w:abstractNumId w:val="1"/>
  </w:num>
  <w:num w:numId="3" w16cid:durableId="7825751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661"/>
    <w:rsid w:val="000073C4"/>
    <w:rsid w:val="00011FB1"/>
    <w:rsid w:val="000228D1"/>
    <w:rsid w:val="00024D4D"/>
    <w:rsid w:val="00041022"/>
    <w:rsid w:val="00043661"/>
    <w:rsid w:val="00043885"/>
    <w:rsid w:val="00047F74"/>
    <w:rsid w:val="00047F80"/>
    <w:rsid w:val="0005551C"/>
    <w:rsid w:val="000603D2"/>
    <w:rsid w:val="00060C2F"/>
    <w:rsid w:val="00060C5B"/>
    <w:rsid w:val="00062943"/>
    <w:rsid w:val="000634FB"/>
    <w:rsid w:val="000638B3"/>
    <w:rsid w:val="00066150"/>
    <w:rsid w:val="00083A91"/>
    <w:rsid w:val="00084826"/>
    <w:rsid w:val="000A0795"/>
    <w:rsid w:val="000A73F0"/>
    <w:rsid w:val="000B655B"/>
    <w:rsid w:val="000D7192"/>
    <w:rsid w:val="000D7F06"/>
    <w:rsid w:val="000E0D80"/>
    <w:rsid w:val="000E1169"/>
    <w:rsid w:val="00111739"/>
    <w:rsid w:val="001243A5"/>
    <w:rsid w:val="0012629F"/>
    <w:rsid w:val="00131554"/>
    <w:rsid w:val="00153D8E"/>
    <w:rsid w:val="00156CEC"/>
    <w:rsid w:val="0016131A"/>
    <w:rsid w:val="00162E1E"/>
    <w:rsid w:val="0017136A"/>
    <w:rsid w:val="00175AD9"/>
    <w:rsid w:val="00176E72"/>
    <w:rsid w:val="00177BCD"/>
    <w:rsid w:val="00181FEE"/>
    <w:rsid w:val="001830D4"/>
    <w:rsid w:val="00184C82"/>
    <w:rsid w:val="001A666A"/>
    <w:rsid w:val="001D0FFB"/>
    <w:rsid w:val="001D53C4"/>
    <w:rsid w:val="001D6113"/>
    <w:rsid w:val="001D6391"/>
    <w:rsid w:val="001E0D62"/>
    <w:rsid w:val="001E190C"/>
    <w:rsid w:val="001E6CF6"/>
    <w:rsid w:val="001F01B8"/>
    <w:rsid w:val="001F61E8"/>
    <w:rsid w:val="001F7757"/>
    <w:rsid w:val="001F7942"/>
    <w:rsid w:val="00206323"/>
    <w:rsid w:val="002100A3"/>
    <w:rsid w:val="0021234A"/>
    <w:rsid w:val="00217436"/>
    <w:rsid w:val="00232A10"/>
    <w:rsid w:val="00243FB7"/>
    <w:rsid w:val="0024687B"/>
    <w:rsid w:val="002541CC"/>
    <w:rsid w:val="00265AE5"/>
    <w:rsid w:val="00266526"/>
    <w:rsid w:val="00270F6E"/>
    <w:rsid w:val="00275255"/>
    <w:rsid w:val="00282140"/>
    <w:rsid w:val="0028675B"/>
    <w:rsid w:val="00287F30"/>
    <w:rsid w:val="00293B83"/>
    <w:rsid w:val="002A4DF5"/>
    <w:rsid w:val="002B07F9"/>
    <w:rsid w:val="002D2F97"/>
    <w:rsid w:val="002E146C"/>
    <w:rsid w:val="002F301D"/>
    <w:rsid w:val="00304F43"/>
    <w:rsid w:val="00311354"/>
    <w:rsid w:val="00321182"/>
    <w:rsid w:val="00322008"/>
    <w:rsid w:val="00324641"/>
    <w:rsid w:val="003312E6"/>
    <w:rsid w:val="00340C67"/>
    <w:rsid w:val="00345F2B"/>
    <w:rsid w:val="00346D44"/>
    <w:rsid w:val="00350BF0"/>
    <w:rsid w:val="0035316D"/>
    <w:rsid w:val="00362862"/>
    <w:rsid w:val="003637FE"/>
    <w:rsid w:val="00367CBF"/>
    <w:rsid w:val="003731F3"/>
    <w:rsid w:val="00377DDA"/>
    <w:rsid w:val="00383F0E"/>
    <w:rsid w:val="003953FE"/>
    <w:rsid w:val="00395F7E"/>
    <w:rsid w:val="003A0634"/>
    <w:rsid w:val="003A3091"/>
    <w:rsid w:val="003A43A2"/>
    <w:rsid w:val="003B03A4"/>
    <w:rsid w:val="003B1A3E"/>
    <w:rsid w:val="003B2052"/>
    <w:rsid w:val="003B3063"/>
    <w:rsid w:val="003B4B33"/>
    <w:rsid w:val="003C269E"/>
    <w:rsid w:val="003F086E"/>
    <w:rsid w:val="003F1017"/>
    <w:rsid w:val="004402A1"/>
    <w:rsid w:val="00441DC6"/>
    <w:rsid w:val="00442EE2"/>
    <w:rsid w:val="0046477D"/>
    <w:rsid w:val="00464832"/>
    <w:rsid w:val="00473798"/>
    <w:rsid w:val="004765DC"/>
    <w:rsid w:val="00477093"/>
    <w:rsid w:val="00484469"/>
    <w:rsid w:val="004848E1"/>
    <w:rsid w:val="00490ACD"/>
    <w:rsid w:val="00496E30"/>
    <w:rsid w:val="004A3402"/>
    <w:rsid w:val="004B1DFA"/>
    <w:rsid w:val="004B7089"/>
    <w:rsid w:val="004C1684"/>
    <w:rsid w:val="004C773D"/>
    <w:rsid w:val="004D10B6"/>
    <w:rsid w:val="004E0DED"/>
    <w:rsid w:val="004E3516"/>
    <w:rsid w:val="004E438F"/>
    <w:rsid w:val="004E7484"/>
    <w:rsid w:val="005012FF"/>
    <w:rsid w:val="00504CDD"/>
    <w:rsid w:val="005078C5"/>
    <w:rsid w:val="00513C96"/>
    <w:rsid w:val="00520BA5"/>
    <w:rsid w:val="005241CB"/>
    <w:rsid w:val="005309FE"/>
    <w:rsid w:val="00531681"/>
    <w:rsid w:val="005370D2"/>
    <w:rsid w:val="00544CC1"/>
    <w:rsid w:val="005461EF"/>
    <w:rsid w:val="005628E7"/>
    <w:rsid w:val="00571E14"/>
    <w:rsid w:val="0058037D"/>
    <w:rsid w:val="005A556D"/>
    <w:rsid w:val="005C2A15"/>
    <w:rsid w:val="005C5955"/>
    <w:rsid w:val="005D74FE"/>
    <w:rsid w:val="005E7747"/>
    <w:rsid w:val="005F14ED"/>
    <w:rsid w:val="005F7CD1"/>
    <w:rsid w:val="00602312"/>
    <w:rsid w:val="00605302"/>
    <w:rsid w:val="006060E2"/>
    <w:rsid w:val="00617AB9"/>
    <w:rsid w:val="006355BC"/>
    <w:rsid w:val="00637909"/>
    <w:rsid w:val="00643B2F"/>
    <w:rsid w:val="00650B67"/>
    <w:rsid w:val="00653F8B"/>
    <w:rsid w:val="00655974"/>
    <w:rsid w:val="0066133F"/>
    <w:rsid w:val="006652D0"/>
    <w:rsid w:val="00670052"/>
    <w:rsid w:val="00672513"/>
    <w:rsid w:val="00672AF4"/>
    <w:rsid w:val="00674EE1"/>
    <w:rsid w:val="006A3CE7"/>
    <w:rsid w:val="006A423C"/>
    <w:rsid w:val="006A7DFA"/>
    <w:rsid w:val="006B0509"/>
    <w:rsid w:val="006B7577"/>
    <w:rsid w:val="006C090D"/>
    <w:rsid w:val="006C2B30"/>
    <w:rsid w:val="006C3914"/>
    <w:rsid w:val="006C4C07"/>
    <w:rsid w:val="006D5F6C"/>
    <w:rsid w:val="006E27B7"/>
    <w:rsid w:val="006F2F5F"/>
    <w:rsid w:val="006F328B"/>
    <w:rsid w:val="006F32ED"/>
    <w:rsid w:val="006F5D27"/>
    <w:rsid w:val="00703538"/>
    <w:rsid w:val="00706BEE"/>
    <w:rsid w:val="00710053"/>
    <w:rsid w:val="00713EB6"/>
    <w:rsid w:val="00721530"/>
    <w:rsid w:val="00722ACC"/>
    <w:rsid w:val="00730974"/>
    <w:rsid w:val="00733E95"/>
    <w:rsid w:val="0073490F"/>
    <w:rsid w:val="00736706"/>
    <w:rsid w:val="00736CE3"/>
    <w:rsid w:val="00745DF7"/>
    <w:rsid w:val="00751DFF"/>
    <w:rsid w:val="007532BF"/>
    <w:rsid w:val="00753443"/>
    <w:rsid w:val="007559D2"/>
    <w:rsid w:val="00771D52"/>
    <w:rsid w:val="0077299A"/>
    <w:rsid w:val="00776B96"/>
    <w:rsid w:val="00781466"/>
    <w:rsid w:val="007817E0"/>
    <w:rsid w:val="007824AD"/>
    <w:rsid w:val="007829D3"/>
    <w:rsid w:val="0079316C"/>
    <w:rsid w:val="007A1DA2"/>
    <w:rsid w:val="007B28DC"/>
    <w:rsid w:val="007F674D"/>
    <w:rsid w:val="00804C8B"/>
    <w:rsid w:val="00807974"/>
    <w:rsid w:val="008267CF"/>
    <w:rsid w:val="00827BE4"/>
    <w:rsid w:val="00831E2A"/>
    <w:rsid w:val="00832E7F"/>
    <w:rsid w:val="00834B7D"/>
    <w:rsid w:val="00847C3F"/>
    <w:rsid w:val="00852D7C"/>
    <w:rsid w:val="00862A2C"/>
    <w:rsid w:val="008639EA"/>
    <w:rsid w:val="008739EF"/>
    <w:rsid w:val="00875602"/>
    <w:rsid w:val="0088158A"/>
    <w:rsid w:val="00881982"/>
    <w:rsid w:val="0089376B"/>
    <w:rsid w:val="00894F57"/>
    <w:rsid w:val="00895832"/>
    <w:rsid w:val="008A3A9D"/>
    <w:rsid w:val="008A6565"/>
    <w:rsid w:val="008A6D3A"/>
    <w:rsid w:val="008B3F37"/>
    <w:rsid w:val="008C2D69"/>
    <w:rsid w:val="008D089D"/>
    <w:rsid w:val="008D4537"/>
    <w:rsid w:val="008F6510"/>
    <w:rsid w:val="009028E5"/>
    <w:rsid w:val="00905A70"/>
    <w:rsid w:val="009123A9"/>
    <w:rsid w:val="0091277D"/>
    <w:rsid w:val="0092317F"/>
    <w:rsid w:val="00923A0C"/>
    <w:rsid w:val="00924465"/>
    <w:rsid w:val="00927723"/>
    <w:rsid w:val="00927786"/>
    <w:rsid w:val="00935D6E"/>
    <w:rsid w:val="00955FCF"/>
    <w:rsid w:val="00962820"/>
    <w:rsid w:val="00970400"/>
    <w:rsid w:val="00980027"/>
    <w:rsid w:val="00980BEE"/>
    <w:rsid w:val="00995103"/>
    <w:rsid w:val="00996D6C"/>
    <w:rsid w:val="009B7358"/>
    <w:rsid w:val="009C0A26"/>
    <w:rsid w:val="009E1F78"/>
    <w:rsid w:val="009E4CD3"/>
    <w:rsid w:val="00A004CE"/>
    <w:rsid w:val="00A02CAF"/>
    <w:rsid w:val="00A03F7E"/>
    <w:rsid w:val="00A06C1C"/>
    <w:rsid w:val="00A10B84"/>
    <w:rsid w:val="00A12A88"/>
    <w:rsid w:val="00A14EC5"/>
    <w:rsid w:val="00A2097A"/>
    <w:rsid w:val="00A2278D"/>
    <w:rsid w:val="00A3386B"/>
    <w:rsid w:val="00A34361"/>
    <w:rsid w:val="00A36A20"/>
    <w:rsid w:val="00A530D4"/>
    <w:rsid w:val="00A63132"/>
    <w:rsid w:val="00A651BC"/>
    <w:rsid w:val="00A666BC"/>
    <w:rsid w:val="00A82B55"/>
    <w:rsid w:val="00A86765"/>
    <w:rsid w:val="00A9049D"/>
    <w:rsid w:val="00A90EFC"/>
    <w:rsid w:val="00A911AC"/>
    <w:rsid w:val="00AA5B78"/>
    <w:rsid w:val="00AB128A"/>
    <w:rsid w:val="00AB7004"/>
    <w:rsid w:val="00AC0E48"/>
    <w:rsid w:val="00AE401C"/>
    <w:rsid w:val="00AE6BF9"/>
    <w:rsid w:val="00AF04A5"/>
    <w:rsid w:val="00AF0AA8"/>
    <w:rsid w:val="00AF68C7"/>
    <w:rsid w:val="00AF7D88"/>
    <w:rsid w:val="00B05059"/>
    <w:rsid w:val="00B06F01"/>
    <w:rsid w:val="00B170F6"/>
    <w:rsid w:val="00B211FB"/>
    <w:rsid w:val="00B30166"/>
    <w:rsid w:val="00B34D25"/>
    <w:rsid w:val="00B436EF"/>
    <w:rsid w:val="00B43CBB"/>
    <w:rsid w:val="00B47AA4"/>
    <w:rsid w:val="00B50C46"/>
    <w:rsid w:val="00B52BA9"/>
    <w:rsid w:val="00B61F57"/>
    <w:rsid w:val="00B659F7"/>
    <w:rsid w:val="00B73E03"/>
    <w:rsid w:val="00B77C2A"/>
    <w:rsid w:val="00B77DF6"/>
    <w:rsid w:val="00B8399C"/>
    <w:rsid w:val="00B84C6C"/>
    <w:rsid w:val="00B85E5D"/>
    <w:rsid w:val="00B90A33"/>
    <w:rsid w:val="00B91769"/>
    <w:rsid w:val="00B939CF"/>
    <w:rsid w:val="00BA2AB7"/>
    <w:rsid w:val="00BA2E35"/>
    <w:rsid w:val="00BA469D"/>
    <w:rsid w:val="00BB3D9D"/>
    <w:rsid w:val="00BC016A"/>
    <w:rsid w:val="00BC03DB"/>
    <w:rsid w:val="00BE6407"/>
    <w:rsid w:val="00BE6E96"/>
    <w:rsid w:val="00BE71C0"/>
    <w:rsid w:val="00BF36BF"/>
    <w:rsid w:val="00BF39EB"/>
    <w:rsid w:val="00C24FC1"/>
    <w:rsid w:val="00C45D03"/>
    <w:rsid w:val="00C4611B"/>
    <w:rsid w:val="00C537B8"/>
    <w:rsid w:val="00C53DCF"/>
    <w:rsid w:val="00C759D7"/>
    <w:rsid w:val="00C77943"/>
    <w:rsid w:val="00C8203C"/>
    <w:rsid w:val="00C86028"/>
    <w:rsid w:val="00C86504"/>
    <w:rsid w:val="00C86675"/>
    <w:rsid w:val="00C944CD"/>
    <w:rsid w:val="00C9665F"/>
    <w:rsid w:val="00CB5C6F"/>
    <w:rsid w:val="00CC2A2B"/>
    <w:rsid w:val="00CC574B"/>
    <w:rsid w:val="00CD0ED1"/>
    <w:rsid w:val="00CE7F99"/>
    <w:rsid w:val="00CF63A0"/>
    <w:rsid w:val="00D046C1"/>
    <w:rsid w:val="00D056EA"/>
    <w:rsid w:val="00D058E1"/>
    <w:rsid w:val="00D1087F"/>
    <w:rsid w:val="00D11E76"/>
    <w:rsid w:val="00D21A2A"/>
    <w:rsid w:val="00D25870"/>
    <w:rsid w:val="00D33C9F"/>
    <w:rsid w:val="00D374A6"/>
    <w:rsid w:val="00D37E6A"/>
    <w:rsid w:val="00D452BB"/>
    <w:rsid w:val="00D46E77"/>
    <w:rsid w:val="00D627B9"/>
    <w:rsid w:val="00D72806"/>
    <w:rsid w:val="00D77AA0"/>
    <w:rsid w:val="00D77E91"/>
    <w:rsid w:val="00D87666"/>
    <w:rsid w:val="00D92A94"/>
    <w:rsid w:val="00D93917"/>
    <w:rsid w:val="00D97F71"/>
    <w:rsid w:val="00DA650A"/>
    <w:rsid w:val="00DA7A6E"/>
    <w:rsid w:val="00DB5BAC"/>
    <w:rsid w:val="00DC300A"/>
    <w:rsid w:val="00DD181E"/>
    <w:rsid w:val="00DD53C6"/>
    <w:rsid w:val="00DD774F"/>
    <w:rsid w:val="00DE33B2"/>
    <w:rsid w:val="00DF2E39"/>
    <w:rsid w:val="00E041BF"/>
    <w:rsid w:val="00E04430"/>
    <w:rsid w:val="00E11E36"/>
    <w:rsid w:val="00E14407"/>
    <w:rsid w:val="00E47B04"/>
    <w:rsid w:val="00E52126"/>
    <w:rsid w:val="00E6305E"/>
    <w:rsid w:val="00E63179"/>
    <w:rsid w:val="00E77A12"/>
    <w:rsid w:val="00E859B8"/>
    <w:rsid w:val="00E905DF"/>
    <w:rsid w:val="00E97B71"/>
    <w:rsid w:val="00EA484C"/>
    <w:rsid w:val="00EA60B5"/>
    <w:rsid w:val="00EB2C5F"/>
    <w:rsid w:val="00EC3ACF"/>
    <w:rsid w:val="00EC4AC4"/>
    <w:rsid w:val="00ED428F"/>
    <w:rsid w:val="00ED572D"/>
    <w:rsid w:val="00EE43D2"/>
    <w:rsid w:val="00EF042B"/>
    <w:rsid w:val="00EF5348"/>
    <w:rsid w:val="00EF57F8"/>
    <w:rsid w:val="00EF6E15"/>
    <w:rsid w:val="00EF751F"/>
    <w:rsid w:val="00F132C7"/>
    <w:rsid w:val="00F16DDF"/>
    <w:rsid w:val="00F211A5"/>
    <w:rsid w:val="00F21404"/>
    <w:rsid w:val="00F2621B"/>
    <w:rsid w:val="00F269E7"/>
    <w:rsid w:val="00F41103"/>
    <w:rsid w:val="00F47DF5"/>
    <w:rsid w:val="00F5029B"/>
    <w:rsid w:val="00F50FA5"/>
    <w:rsid w:val="00F514DF"/>
    <w:rsid w:val="00F657E5"/>
    <w:rsid w:val="00F8023D"/>
    <w:rsid w:val="00F82811"/>
    <w:rsid w:val="00F86091"/>
    <w:rsid w:val="00F963EC"/>
    <w:rsid w:val="00FA629A"/>
    <w:rsid w:val="00FB458D"/>
    <w:rsid w:val="00FB6513"/>
    <w:rsid w:val="00FC2997"/>
    <w:rsid w:val="00FC56E0"/>
    <w:rsid w:val="00FD71F5"/>
    <w:rsid w:val="00FE3F5C"/>
    <w:rsid w:val="00FF4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434E0D"/>
  <w15:chartTrackingRefBased/>
  <w15:docId w15:val="{48AFD4FF-64C4-4292-B21D-C40471FC7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262626" w:themeColor="text1" w:themeTint="D9"/>
        <w:sz w:val="22"/>
        <w:szCs w:val="22"/>
        <w:lang w:val="en-US" w:eastAsia="en-US" w:bidi="ar-SA"/>
      </w:rPr>
    </w:rPrDefault>
    <w:pPrDefault>
      <w:pPr>
        <w:spacing w:after="18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3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qFormat="1"/>
    <w:lsdException w:name="heading 6" w:semiHidden="1" w:uiPriority="3" w:qFormat="1"/>
    <w:lsdException w:name="heading 7" w:semiHidden="1" w:uiPriority="3" w:qFormat="1"/>
    <w:lsdException w:name="heading 8" w:semiHidden="1" w:uiPriority="3" w:qFormat="1"/>
    <w:lsdException w:name="heading 9" w:semiHidden="1" w:uiPriority="3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 w:qFormat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" w:unhideWhenUsed="1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2" w:unhideWhenUsed="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4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2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086E"/>
    <w:pPr>
      <w:spacing w:after="0" w:line="360" w:lineRule="auto"/>
    </w:pPr>
    <w:rPr>
      <w:color w:val="595959" w:themeColor="text1" w:themeTint="A6"/>
      <w:sz w:val="20"/>
    </w:rPr>
  </w:style>
  <w:style w:type="paragraph" w:styleId="Heading1">
    <w:name w:val="heading 1"/>
    <w:basedOn w:val="Normal"/>
    <w:next w:val="Normal"/>
    <w:link w:val="Heading1Char"/>
    <w:uiPriority w:val="3"/>
    <w:qFormat/>
    <w:rsid w:val="00C24FC1"/>
    <w:pPr>
      <w:pBdr>
        <w:right w:val="single" w:sz="8" w:space="4" w:color="7C9E0E" w:themeColor="accent1"/>
      </w:pBdr>
      <w:spacing w:before="100" w:after="240" w:line="240" w:lineRule="auto"/>
      <w:outlineLvl w:val="0"/>
    </w:pPr>
    <w:rPr>
      <w:rFonts w:asciiTheme="majorHAnsi" w:hAnsiTheme="majorHAnsi"/>
      <w:b/>
      <w:bCs/>
      <w:color w:val="000000" w:themeColor="text1"/>
      <w:kern w:val="20"/>
      <w:sz w:val="32"/>
    </w:rPr>
  </w:style>
  <w:style w:type="paragraph" w:styleId="Heading2">
    <w:name w:val="heading 2"/>
    <w:basedOn w:val="Normal"/>
    <w:next w:val="Normal"/>
    <w:link w:val="Heading2Char"/>
    <w:uiPriority w:val="3"/>
    <w:qFormat/>
    <w:rsid w:val="00C24FC1"/>
    <w:pPr>
      <w:keepNext/>
      <w:keepLines/>
      <w:outlineLvl w:val="1"/>
    </w:pPr>
    <w:rPr>
      <w:b/>
      <w:caps/>
      <w:color w:val="000000" w:themeColor="text1"/>
      <w:kern w:val="20"/>
    </w:rPr>
  </w:style>
  <w:style w:type="paragraph" w:styleId="Heading3">
    <w:name w:val="heading 3"/>
    <w:basedOn w:val="Normal"/>
    <w:next w:val="Normal"/>
    <w:link w:val="Heading3Char"/>
    <w:uiPriority w:val="3"/>
    <w:qFormat/>
    <w:rsid w:val="00927723"/>
    <w:pPr>
      <w:keepNext/>
      <w:keepLines/>
      <w:spacing w:after="80"/>
      <w:outlineLvl w:val="2"/>
    </w:pPr>
    <w:rPr>
      <w:caps/>
      <w:szCs w:val="17"/>
    </w:rPr>
  </w:style>
  <w:style w:type="paragraph" w:styleId="Heading4">
    <w:name w:val="heading 4"/>
    <w:basedOn w:val="Normal"/>
    <w:next w:val="Normal"/>
    <w:link w:val="Heading4Char"/>
    <w:uiPriority w:val="3"/>
    <w:semiHidden/>
    <w:qFormat/>
    <w:rsid w:val="00C24FC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C760A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3"/>
    <w:rsid w:val="004848E1"/>
    <w:rPr>
      <w:rFonts w:asciiTheme="majorHAnsi" w:hAnsiTheme="majorHAnsi"/>
      <w:b/>
      <w:bCs/>
      <w:color w:val="000000" w:themeColor="text1"/>
      <w:kern w:val="20"/>
      <w:sz w:val="32"/>
    </w:rPr>
  </w:style>
  <w:style w:type="character" w:customStyle="1" w:styleId="Heading2Char">
    <w:name w:val="Heading 2 Char"/>
    <w:basedOn w:val="DefaultParagraphFont"/>
    <w:link w:val="Heading2"/>
    <w:uiPriority w:val="3"/>
    <w:rsid w:val="004848E1"/>
    <w:rPr>
      <w:b/>
      <w:caps/>
      <w:color w:val="000000" w:themeColor="text1"/>
      <w:kern w:val="20"/>
      <w:sz w:val="20"/>
    </w:rPr>
  </w:style>
  <w:style w:type="character" w:customStyle="1" w:styleId="Heading3Char">
    <w:name w:val="Heading 3 Char"/>
    <w:basedOn w:val="DefaultParagraphFont"/>
    <w:link w:val="Heading3"/>
    <w:uiPriority w:val="3"/>
    <w:rsid w:val="004848E1"/>
    <w:rPr>
      <w:caps/>
      <w:color w:val="595959" w:themeColor="text1" w:themeTint="A6"/>
      <w:sz w:val="20"/>
      <w:szCs w:val="17"/>
    </w:rPr>
  </w:style>
  <w:style w:type="paragraph" w:styleId="NoSpacing">
    <w:name w:val="No Spacing"/>
    <w:uiPriority w:val="2"/>
    <w:semiHidden/>
    <w:qFormat/>
    <w:rsid w:val="00927723"/>
    <w:pPr>
      <w:spacing w:after="0" w:line="240" w:lineRule="auto"/>
    </w:pPr>
    <w:rPr>
      <w:rFonts w:eastAsiaTheme="minorEastAsia"/>
      <w:lang w:eastAsia="ja-JP"/>
    </w:rPr>
  </w:style>
  <w:style w:type="paragraph" w:styleId="Footer">
    <w:name w:val="footer"/>
    <w:basedOn w:val="Normal"/>
    <w:link w:val="FooterChar"/>
    <w:uiPriority w:val="99"/>
    <w:semiHidden/>
    <w:qFormat/>
    <w:rsid w:val="00E6305E"/>
    <w:pPr>
      <w:spacing w:line="240" w:lineRule="auto"/>
      <w:jc w:val="center"/>
    </w:pPr>
    <w:rPr>
      <w:bCs/>
      <w:caps/>
      <w:color w:val="5C760A" w:themeColor="accent1" w:themeShade="BF"/>
      <w:spacing w:val="20"/>
      <w:szCs w:val="16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848E1"/>
    <w:rPr>
      <w:bCs/>
      <w:caps/>
      <w:color w:val="5C760A" w:themeColor="accent1" w:themeShade="BF"/>
      <w:spacing w:val="20"/>
      <w:sz w:val="20"/>
      <w:szCs w:val="16"/>
    </w:rPr>
  </w:style>
  <w:style w:type="paragraph" w:styleId="Header">
    <w:name w:val="header"/>
    <w:basedOn w:val="Normal"/>
    <w:link w:val="HeaderChar"/>
    <w:uiPriority w:val="99"/>
    <w:semiHidden/>
    <w:rsid w:val="00927723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848E1"/>
    <w:rPr>
      <w:color w:val="595959" w:themeColor="text1" w:themeTint="A6"/>
      <w:sz w:val="20"/>
    </w:rPr>
  </w:style>
  <w:style w:type="character" w:styleId="PlaceholderText">
    <w:name w:val="Placeholder Text"/>
    <w:basedOn w:val="DefaultParagraphFont"/>
    <w:uiPriority w:val="99"/>
    <w:semiHidden/>
    <w:rsid w:val="00B50C46"/>
    <w:rPr>
      <w:color w:val="808080"/>
    </w:rPr>
  </w:style>
  <w:style w:type="paragraph" w:styleId="Subtitle">
    <w:name w:val="Subtitle"/>
    <w:basedOn w:val="Normal"/>
    <w:next w:val="Normal"/>
    <w:link w:val="SubtitleChar"/>
    <w:uiPriority w:val="2"/>
    <w:qFormat/>
    <w:rsid w:val="00C24FC1"/>
    <w:pPr>
      <w:numPr>
        <w:ilvl w:val="1"/>
      </w:numPr>
      <w:spacing w:line="240" w:lineRule="auto"/>
    </w:pPr>
    <w:rPr>
      <w:b/>
      <w:caps/>
      <w:color w:val="000000" w:themeColor="text1"/>
      <w:sz w:val="48"/>
    </w:rPr>
  </w:style>
  <w:style w:type="character" w:customStyle="1" w:styleId="SubtitleChar">
    <w:name w:val="Subtitle Char"/>
    <w:basedOn w:val="DefaultParagraphFont"/>
    <w:link w:val="Subtitle"/>
    <w:uiPriority w:val="2"/>
    <w:rsid w:val="004848E1"/>
    <w:rPr>
      <w:b/>
      <w:caps/>
      <w:color w:val="000000" w:themeColor="text1"/>
      <w:sz w:val="48"/>
    </w:rPr>
  </w:style>
  <w:style w:type="table" w:styleId="PlainTable4">
    <w:name w:val="Plain Table 4"/>
    <w:basedOn w:val="TableNormal"/>
    <w:uiPriority w:val="44"/>
    <w:rsid w:val="00346D44"/>
    <w:tblPr>
      <w:tblStyleRowBandSize w:val="1"/>
      <w:tblStyleColBandSize w:val="1"/>
      <w:tblCellMar>
        <w:left w:w="144" w:type="dxa"/>
        <w:bottom w:w="360" w:type="dxa"/>
        <w:right w:w="144" w:type="dxa"/>
      </w:tblCellMar>
    </w:tblPr>
    <w:tblStylePr w:type="firstRow">
      <w:pPr>
        <w:wordWrap/>
        <w:spacing w:afterLines="0" w:after="180" w:afterAutospacing="0" w:line="21" w:lineRule="atLeast"/>
      </w:pPr>
      <w:rPr>
        <w:b w:val="0"/>
        <w:bCs/>
        <w:i w:val="0"/>
      </w:rPr>
      <w:tblPr/>
      <w:tcPr>
        <w:tcMar>
          <w:top w:w="0" w:type="nil"/>
          <w:left w:w="144" w:type="dxa"/>
          <w:bottom w:w="576" w:type="dxa"/>
          <w:right w:w="144" w:type="dxa"/>
        </w:tcMar>
      </w:tcPr>
    </w:tblStylePr>
    <w:tblStylePr w:type="lastRow">
      <w:rPr>
        <w:b/>
        <w:bCs/>
      </w:rPr>
    </w:tblStylePr>
    <w:tblStylePr w:type="firstCol">
      <w:rPr>
        <w:b w:val="0"/>
        <w:bCs/>
        <w:i w:val="0"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eGrid">
    <w:name w:val="Table Grid"/>
    <w:basedOn w:val="TableNormal"/>
    <w:uiPriority w:val="39"/>
    <w:rsid w:val="00346D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rsid w:val="00A82B55"/>
    <w:rPr>
      <w:color w:val="8EB610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A82B5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semiHidden/>
    <w:qFormat/>
    <w:rsid w:val="00D77E91"/>
    <w:pPr>
      <w:ind w:left="720"/>
      <w:contextualSpacing/>
    </w:pPr>
  </w:style>
  <w:style w:type="paragraph" w:customStyle="1" w:styleId="SkillsandContactList">
    <w:name w:val="Skills and Contact List"/>
    <w:basedOn w:val="Normal"/>
    <w:link w:val="SkillsandContactListChar"/>
    <w:qFormat/>
    <w:rsid w:val="00E63179"/>
    <w:pPr>
      <w:numPr>
        <w:numId w:val="2"/>
      </w:numPr>
      <w:spacing w:after="120"/>
      <w:ind w:left="270" w:hanging="270"/>
    </w:pPr>
  </w:style>
  <w:style w:type="character" w:customStyle="1" w:styleId="SkillsandContactListChar">
    <w:name w:val="Skills and Contact List Char"/>
    <w:basedOn w:val="DefaultParagraphFont"/>
    <w:link w:val="SkillsandContactList"/>
    <w:rsid w:val="00E63179"/>
    <w:rPr>
      <w:color w:val="595959" w:themeColor="text1" w:themeTint="A6"/>
      <w:sz w:val="20"/>
    </w:rPr>
  </w:style>
  <w:style w:type="paragraph" w:styleId="Title">
    <w:name w:val="Title"/>
    <w:basedOn w:val="Normal"/>
    <w:next w:val="Normal"/>
    <w:link w:val="TitleChar"/>
    <w:uiPriority w:val="1"/>
    <w:qFormat/>
    <w:rsid w:val="00C24FC1"/>
    <w:pPr>
      <w:spacing w:line="240" w:lineRule="auto"/>
      <w:contextualSpacing/>
    </w:pPr>
    <w:rPr>
      <w:rFonts w:asciiTheme="majorHAnsi" w:eastAsiaTheme="majorEastAsia" w:hAnsiTheme="majorHAnsi" w:cstheme="majorBidi"/>
      <w:b/>
      <w:color w:val="000000" w:themeColor="text1"/>
      <w:kern w:val="28"/>
      <w:sz w:val="144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C24FC1"/>
    <w:rPr>
      <w:rFonts w:asciiTheme="majorHAnsi" w:eastAsiaTheme="majorEastAsia" w:hAnsiTheme="majorHAnsi" w:cstheme="majorBidi"/>
      <w:b/>
      <w:color w:val="000000" w:themeColor="text1"/>
      <w:kern w:val="28"/>
      <w:sz w:val="144"/>
      <w:szCs w:val="56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4848E1"/>
    <w:rPr>
      <w:rFonts w:asciiTheme="majorHAnsi" w:eastAsiaTheme="majorEastAsia" w:hAnsiTheme="majorHAnsi" w:cstheme="majorBidi"/>
      <w:i/>
      <w:iCs/>
      <w:color w:val="5C760A" w:themeColor="accent1" w:themeShade="BF"/>
      <w:sz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0436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svg"/><Relationship Id="rId18" Type="http://schemas.openxmlformats.org/officeDocument/2006/relationships/hyperlink" Target="mailto:sriramsedhu3130@gmaiI.com" TargetMode="External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sv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svg"/><Relationship Id="rId10" Type="http://schemas.openxmlformats.org/officeDocument/2006/relationships/footnotes" Target="footnotes.xml"/><Relationship Id="rId19" Type="http://schemas.openxmlformats.org/officeDocument/2006/relationships/hyperlink" Target="http://www.linkedin.com/in/yukesh-rmk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2128150\AppData\Roaming\Microsoft\Templates\Modern%20bold%20sales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277AB8D85DA04DAAA5427BCB60CD20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E53F68-1384-4BDF-A7E1-B20E97A103E4}"/>
      </w:docPartPr>
      <w:docPartBody>
        <w:p w:rsidR="00A506C9" w:rsidRDefault="00000000">
          <w:pPr>
            <w:pStyle w:val="277AB8D85DA04DAAA5427BCB60CD20C5"/>
          </w:pPr>
          <w:r>
            <w:t>Experience</w:t>
          </w:r>
        </w:p>
      </w:docPartBody>
    </w:docPart>
    <w:docPart>
      <w:docPartPr>
        <w:name w:val="5ED596544AD64129AB71A52344FBD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1A479-AF0A-4EDA-98B8-C818408FE836}"/>
      </w:docPartPr>
      <w:docPartBody>
        <w:p w:rsidR="00A506C9" w:rsidRDefault="00000000">
          <w:pPr>
            <w:pStyle w:val="5ED596544AD64129AB71A52344FBDD3B"/>
          </w:pPr>
          <w:r w:rsidRPr="001D6651">
            <w:t xml:space="preserve">Senior sales engineer </w:t>
          </w:r>
          <w:r w:rsidRPr="00F963EC">
            <w:t>/</w:t>
          </w:r>
          <w:r w:rsidRPr="001D6651">
            <w:t xml:space="preserve"> Relecloud</w:t>
          </w:r>
        </w:p>
      </w:docPartBody>
    </w:docPart>
    <w:docPart>
      <w:docPartPr>
        <w:name w:val="E99233D30D4243698ED7D87D4A7E04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D680E6-F376-4285-917F-8CEF017F7616}"/>
      </w:docPartPr>
      <w:docPartBody>
        <w:p w:rsidR="00A506C9" w:rsidRDefault="00000000">
          <w:pPr>
            <w:pStyle w:val="E99233D30D4243698ED7D87D4A7E04A7"/>
          </w:pPr>
          <w:r w:rsidRPr="00F963EC">
            <w:t>20xx-20xx</w:t>
          </w:r>
        </w:p>
      </w:docPartBody>
    </w:docPart>
    <w:docPart>
      <w:docPartPr>
        <w:name w:val="9489A17797004DA4B5DD63D9DEC2B7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7D04-1DDC-440B-88D2-A7ED3B06673F}"/>
      </w:docPartPr>
      <w:docPartBody>
        <w:p w:rsidR="00A506C9" w:rsidRDefault="00000000">
          <w:pPr>
            <w:pStyle w:val="9489A17797004DA4B5DD63D9DEC2B797"/>
          </w:pPr>
          <w:r w:rsidRPr="00565B06">
            <w:t>Describe your responsibilities and achievements in terms of impact and results. Use examples, but keep i</w:t>
          </w:r>
          <w:r>
            <w:t>t</w:t>
          </w:r>
          <w:r w:rsidRPr="00565B06">
            <w:t xml:space="preserve"> short.</w:t>
          </w:r>
        </w:p>
      </w:docPartBody>
    </w:docPart>
    <w:docPart>
      <w:docPartPr>
        <w:name w:val="F14900E6144D4DE2998FB9E189C748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7236A0-B006-40D7-86EC-02743B1BCAA4}"/>
      </w:docPartPr>
      <w:docPartBody>
        <w:p w:rsidR="00A506C9" w:rsidRDefault="00000000">
          <w:pPr>
            <w:pStyle w:val="F14900E6144D4DE2998FB9E189C74875"/>
          </w:pPr>
          <w:r w:rsidRPr="00F963EC">
            <w:rPr>
              <w:rStyle w:val="Heading2Char"/>
              <w:b w:val="0"/>
              <w:caps w:val="0"/>
            </w:rPr>
            <w:t>sales engineer / Relecloud</w:t>
          </w:r>
        </w:p>
      </w:docPartBody>
    </w:docPart>
    <w:docPart>
      <w:docPartPr>
        <w:name w:val="16CD8D92CA9046E2BE4A75B183AACE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D3BBF1-373B-4C4E-B2CF-E04A65962E48}"/>
      </w:docPartPr>
      <w:docPartBody>
        <w:p w:rsidR="00A506C9" w:rsidRDefault="00000000">
          <w:pPr>
            <w:pStyle w:val="16CD8D92CA9046E2BE4A75B183AACE64"/>
          </w:pPr>
          <w:r w:rsidRPr="00F963EC">
            <w:t>20xx-20xx</w:t>
          </w:r>
        </w:p>
      </w:docPartBody>
    </w:docPart>
    <w:docPart>
      <w:docPartPr>
        <w:name w:val="54C212FF2AAB4359AF8B1B75E09C9B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C07842-D2DB-4566-A928-AC8822788B5D}"/>
      </w:docPartPr>
      <w:docPartBody>
        <w:p w:rsidR="00A506C9" w:rsidRDefault="00000000">
          <w:pPr>
            <w:pStyle w:val="54C212FF2AAB4359AF8B1B75E09C9B17"/>
          </w:pPr>
          <w:r w:rsidRPr="00565B06">
            <w:t>Describe your responsibilities and achievements in terms of impact and results. Use examples, but keep i</w:t>
          </w:r>
          <w:r>
            <w:t>t</w:t>
          </w:r>
          <w:r w:rsidRPr="00565B06">
            <w:t xml:space="preserve"> short.</w:t>
          </w:r>
        </w:p>
      </w:docPartBody>
    </w:docPart>
    <w:docPart>
      <w:docPartPr>
        <w:name w:val="2BA096D3A33443A28AE39139D691D4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962945-C6E0-4F26-B819-15AA6BEBF546}"/>
      </w:docPartPr>
      <w:docPartBody>
        <w:p w:rsidR="00A506C9" w:rsidRDefault="00000000">
          <w:pPr>
            <w:pStyle w:val="2BA096D3A33443A28AE39139D691D4CC"/>
          </w:pPr>
          <w:r>
            <w:t>Skills</w:t>
          </w:r>
        </w:p>
      </w:docPartBody>
    </w:docPart>
    <w:docPart>
      <w:docPartPr>
        <w:name w:val="3D83E4560DA8446B86BFA9860561D5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A50EA2-EB3E-4226-AD63-81B345EE9019}"/>
      </w:docPartPr>
      <w:docPartBody>
        <w:p w:rsidR="00A506C9" w:rsidRDefault="00000000">
          <w:pPr>
            <w:pStyle w:val="3D83E4560DA8446B86BFA9860561D5C5"/>
          </w:pPr>
          <w:r w:rsidRPr="003F086E">
            <w:t>List one of your strengths</w:t>
          </w:r>
        </w:p>
      </w:docPartBody>
    </w:docPart>
    <w:docPart>
      <w:docPartPr>
        <w:name w:val="A803F43161DC41AEA6A8440CF9238F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3E5375-BD23-41CF-B33D-0AEBF7060AEB}"/>
      </w:docPartPr>
      <w:docPartBody>
        <w:p w:rsidR="00A506C9" w:rsidRDefault="00000000">
          <w:pPr>
            <w:pStyle w:val="A803F43161DC41AEA6A8440CF9238F52"/>
          </w:pPr>
          <w:r>
            <w:t>List one of your strengths</w:t>
          </w:r>
        </w:p>
      </w:docPartBody>
    </w:docPart>
    <w:docPart>
      <w:docPartPr>
        <w:name w:val="F002A41895B74848A01CBE668FC98D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216207-8C16-40F7-BBCF-F26A5A6BD652}"/>
      </w:docPartPr>
      <w:docPartBody>
        <w:p w:rsidR="00A506C9" w:rsidRDefault="00000000">
          <w:pPr>
            <w:pStyle w:val="F002A41895B74848A01CBE668FC98DE5"/>
          </w:pPr>
          <w:r>
            <w:t>List one of your strengths</w:t>
          </w:r>
        </w:p>
      </w:docPartBody>
    </w:docPart>
    <w:docPart>
      <w:docPartPr>
        <w:name w:val="1049F8505B5A4387AEC959B0A4A3B0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F5CAA3-319C-4EA9-A68A-1D462E384DBC}"/>
      </w:docPartPr>
      <w:docPartBody>
        <w:p w:rsidR="00A506C9" w:rsidRDefault="00000000">
          <w:pPr>
            <w:pStyle w:val="1049F8505B5A4387AEC959B0A4A3B025"/>
          </w:pPr>
          <w:r>
            <w:t>List one of your strengths</w:t>
          </w:r>
        </w:p>
      </w:docPartBody>
    </w:docPart>
    <w:docPart>
      <w:docPartPr>
        <w:name w:val="34C8C37ADE9048EFA0357101F25C77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3697A9-217F-459B-B614-A53816757CEA}"/>
      </w:docPartPr>
      <w:docPartBody>
        <w:p w:rsidR="00A506C9" w:rsidRDefault="00000000">
          <w:pPr>
            <w:pStyle w:val="34C8C37ADE9048EFA0357101F25C7714"/>
          </w:pPr>
          <w:r>
            <w:t>List one of your strengths</w:t>
          </w:r>
        </w:p>
      </w:docPartBody>
    </w:docPart>
    <w:docPart>
      <w:docPartPr>
        <w:name w:val="0A1AF728BD044D5389DCDD04C915F3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61853B-B874-4095-97F6-8BBB48C8A913}"/>
      </w:docPartPr>
      <w:docPartBody>
        <w:p w:rsidR="00A506C9" w:rsidRDefault="00000000">
          <w:pPr>
            <w:pStyle w:val="0A1AF728BD044D5389DCDD04C915F302"/>
          </w:pPr>
          <w:r>
            <w:t>Intern / Relecloud</w:t>
          </w:r>
        </w:p>
      </w:docPartBody>
    </w:docPart>
    <w:docPart>
      <w:docPartPr>
        <w:name w:val="806BCFD859884E77AFAE788F74864E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18A9F7-6E67-4F5F-A9C2-144C0BAC1852}"/>
      </w:docPartPr>
      <w:docPartBody>
        <w:p w:rsidR="00A506C9" w:rsidRDefault="00000000">
          <w:pPr>
            <w:pStyle w:val="806BCFD859884E77AFAE788F74864ED2"/>
          </w:pPr>
          <w:r w:rsidRPr="00F963EC">
            <w:t>20xx-20xx</w:t>
          </w:r>
        </w:p>
      </w:docPartBody>
    </w:docPart>
    <w:docPart>
      <w:docPartPr>
        <w:name w:val="2BA1E81E7BF7421B94BFDA76E7A01F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0BA68C-B234-4ED1-8271-76456F7CCED0}"/>
      </w:docPartPr>
      <w:docPartBody>
        <w:p w:rsidR="00A506C9" w:rsidRDefault="00000000">
          <w:pPr>
            <w:pStyle w:val="2BA1E81E7BF7421B94BFDA76E7A01F27"/>
          </w:pPr>
          <w:r w:rsidRPr="00565B06">
            <w:t>Describe your responsibilities and achievements in terms of impact and results. Use examples, but keep i</w:t>
          </w:r>
          <w:r>
            <w:t>t</w:t>
          </w:r>
          <w:r w:rsidRPr="00565B06">
            <w:t xml:space="preserve"> short.</w:t>
          </w:r>
        </w:p>
      </w:docPartBody>
    </w:docPart>
    <w:docPart>
      <w:docPartPr>
        <w:name w:val="FA7F4DD6AA4E4696AC9BDE0441CC8B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9F874-7788-4B9D-BA6B-0BB7DF4A6AFB}"/>
      </w:docPartPr>
      <w:docPartBody>
        <w:p w:rsidR="00A506C9" w:rsidRDefault="00000000">
          <w:pPr>
            <w:pStyle w:val="FA7F4DD6AA4E4696AC9BDE0441CC8B2D"/>
          </w:pPr>
          <w:r>
            <w:t>Education</w:t>
          </w:r>
        </w:p>
      </w:docPartBody>
    </w:docPart>
    <w:docPart>
      <w:docPartPr>
        <w:name w:val="01582B792D814FFAAAB4173F743B8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8661AD-1FD8-42F4-BFE2-071372BF2F94}"/>
      </w:docPartPr>
      <w:docPartBody>
        <w:p w:rsidR="00A506C9" w:rsidRDefault="00000000">
          <w:pPr>
            <w:pStyle w:val="01582B792D814FFAAAB4173F743B8F58"/>
          </w:pPr>
          <w:r w:rsidRPr="00F963EC">
            <w:rPr>
              <w:rStyle w:val="Heading2Char"/>
              <w:b w:val="0"/>
              <w:caps w:val="0"/>
            </w:rPr>
            <w:t xml:space="preserve">BS Information technology </w:t>
          </w:r>
          <w:r w:rsidRPr="00F963EC">
            <w:t>/</w:t>
          </w:r>
          <w:r w:rsidRPr="00F963EC">
            <w:rPr>
              <w:rStyle w:val="Heading2Char"/>
              <w:b w:val="0"/>
              <w:caps w:val="0"/>
            </w:rPr>
            <w:t xml:space="preserve"> Jasper university</w:t>
          </w:r>
        </w:p>
      </w:docPartBody>
    </w:docPart>
    <w:docPart>
      <w:docPartPr>
        <w:name w:val="84C2A620462E4114A76859CF0C9E0A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65BAAF-0328-44AB-98AB-5066049EC8B5}"/>
      </w:docPartPr>
      <w:docPartBody>
        <w:p w:rsidR="00A506C9" w:rsidRDefault="00000000">
          <w:pPr>
            <w:pStyle w:val="84C2A620462E4114A76859CF0C9E0AE5"/>
          </w:pPr>
          <w:r w:rsidRPr="00F963EC">
            <w:rPr>
              <w:rStyle w:val="Heading3Char"/>
              <w:caps w:val="0"/>
            </w:rPr>
            <w:t>20xx-20xx</w:t>
          </w:r>
        </w:p>
      </w:docPartBody>
    </w:docPart>
    <w:docPart>
      <w:docPartPr>
        <w:name w:val="6084411D35774FD6B52E376E26BC19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968D4-777D-464D-93B3-1899371890D7}"/>
      </w:docPartPr>
      <w:docPartBody>
        <w:p w:rsidR="00A506C9" w:rsidRDefault="00000000">
          <w:pPr>
            <w:pStyle w:val="6084411D35774FD6B52E376E26BC19BA"/>
          </w:pPr>
          <w:r w:rsidRPr="00565B06">
            <w:t>It’s okay to brag about your GPA, awards, and honors. Feel free to summarize your coursework too.</w:t>
          </w:r>
        </w:p>
      </w:docPartBody>
    </w:docPart>
    <w:docPart>
      <w:docPartPr>
        <w:name w:val="E5CEB9F4BE25418CBECB838837B54B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64443B-7139-463A-B266-1B8E381EA4B5}"/>
      </w:docPartPr>
      <w:docPartBody>
        <w:p w:rsidR="00A506C9" w:rsidRDefault="00000000">
          <w:pPr>
            <w:pStyle w:val="E5CEB9F4BE25418CBECB838837B54B67"/>
          </w:pPr>
          <w:r>
            <w:t>Contact</w:t>
          </w:r>
        </w:p>
      </w:docPartBody>
    </w:docPart>
    <w:docPart>
      <w:docPartPr>
        <w:name w:val="DEDDF7CDB976417A81D1154CE8E68F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D45967-BD68-499A-A69A-C6F9C07088EE}"/>
      </w:docPartPr>
      <w:docPartBody>
        <w:p w:rsidR="00A506C9" w:rsidRDefault="00000000">
          <w:pPr>
            <w:pStyle w:val="DEDDF7CDB976417A81D1154CE8E68FB9"/>
          </w:pPr>
          <w:r w:rsidRPr="00B34D25">
            <w:t>Albany, NY</w:t>
          </w:r>
        </w:p>
      </w:docPartBody>
    </w:docPart>
    <w:docPart>
      <w:docPartPr>
        <w:name w:val="2EB174C203CD476EB71B3434003D0B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88EBDC-1110-4FC0-AB17-6D9C37CEB043}"/>
      </w:docPartPr>
      <w:docPartBody>
        <w:p w:rsidR="00A506C9" w:rsidRDefault="00000000">
          <w:pPr>
            <w:pStyle w:val="2EB174C203CD476EB71B3434003D0B4E"/>
          </w:pPr>
          <w:r w:rsidRPr="00B34D25">
            <w:t>502</w:t>
          </w:r>
          <w:r w:rsidRPr="00B34D25">
            <w:rPr>
              <w:rFonts w:hint="cs"/>
            </w:rPr>
            <w:t>-</w:t>
          </w:r>
          <w:r w:rsidRPr="00B34D25">
            <w:t>555</w:t>
          </w:r>
          <w:r w:rsidRPr="00B34D25">
            <w:rPr>
              <w:rFonts w:hint="cs"/>
            </w:rPr>
            <w:t>-</w:t>
          </w:r>
          <w:r w:rsidRPr="00B34D25">
            <w:t>0110</w:t>
          </w:r>
        </w:p>
      </w:docPartBody>
    </w:docPart>
    <w:docPart>
      <w:docPartPr>
        <w:name w:val="31AB697499F64CF89112B8C95D3A90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22417B-C9DE-4A10-98C2-93A39FEEDA24}"/>
      </w:docPartPr>
      <w:docPartBody>
        <w:p w:rsidR="00A506C9" w:rsidRDefault="00000000">
          <w:pPr>
            <w:pStyle w:val="31AB697499F64CF89112B8C95D3A9053"/>
          </w:pPr>
          <w:r w:rsidRPr="00B34D25">
            <w:t>takanori@example.com</w:t>
          </w:r>
        </w:p>
      </w:docPartBody>
    </w:docPart>
    <w:docPart>
      <w:docPartPr>
        <w:name w:val="21BC3C95849F4C849D2A9FF6C03855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18F894-A253-4072-896A-1B2387762527}"/>
      </w:docPartPr>
      <w:docPartBody>
        <w:p w:rsidR="00A506C9" w:rsidRDefault="00000000">
          <w:pPr>
            <w:pStyle w:val="21BC3C95849F4C849D2A9FF6C038554F"/>
          </w:pPr>
          <w:r w:rsidRPr="00E63179">
            <w:t>LinkedIn profile</w:t>
          </w:r>
        </w:p>
      </w:docPartBody>
    </w:docPart>
    <w:docPart>
      <w:docPartPr>
        <w:name w:val="9E513D8433F74F24B2E91F98B1905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0714B0-95A8-4EB3-9930-A45137CA671D}"/>
      </w:docPartPr>
      <w:docPartBody>
        <w:p w:rsidR="00A506C9" w:rsidRDefault="00000000">
          <w:pPr>
            <w:pStyle w:val="9E513D8433F74F24B2E91F98B1905A73"/>
          </w:pPr>
          <w:r w:rsidRPr="00B34D25">
            <w:rPr>
              <w:rStyle w:val="Heading4Char"/>
              <w:rFonts w:eastAsiaTheme="minorHAnsi"/>
              <w:color w:val="595959" w:themeColor="text1" w:themeTint="A6"/>
            </w:rPr>
            <w:t>interestingsite.com</w:t>
          </w:r>
        </w:p>
      </w:docPartBody>
    </w:docPart>
    <w:docPart>
      <w:docPartPr>
        <w:name w:val="6A72F5293E3D4619806A75D8503436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47C204-FA1C-4D70-A4F3-45C63EE44ADB}"/>
      </w:docPartPr>
      <w:docPartBody>
        <w:p w:rsidR="00A506C9" w:rsidRDefault="00000000">
          <w:pPr>
            <w:pStyle w:val="6A72F5293E3D4619806A75D850343625"/>
          </w:pPr>
          <w:r>
            <w:t xml:space="preserve">bs computer science </w:t>
          </w:r>
          <w:r w:rsidRPr="00F963EC">
            <w:rPr>
              <w:rFonts w:ascii="Segoe UI" w:hAnsi="Segoe UI" w:cs="Segoe UI"/>
            </w:rPr>
            <w:t>/</w:t>
          </w:r>
          <w:r>
            <w:t xml:space="preserve"> mount flores college</w:t>
          </w:r>
        </w:p>
      </w:docPartBody>
    </w:docPart>
    <w:docPart>
      <w:docPartPr>
        <w:name w:val="4E6F4E33F3EB49A19E7B5ACF78171A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571B1-37C4-4B81-89BB-7923CC81FA3E}"/>
      </w:docPartPr>
      <w:docPartBody>
        <w:p w:rsidR="00A506C9" w:rsidRDefault="00000000">
          <w:pPr>
            <w:pStyle w:val="4E6F4E33F3EB49A19E7B5ACF78171AA5"/>
          </w:pPr>
          <w:r w:rsidRPr="00F963EC">
            <w:t>20xx-20xx</w:t>
          </w:r>
        </w:p>
      </w:docPartBody>
    </w:docPart>
    <w:docPart>
      <w:docPartPr>
        <w:name w:val="BDBB639B9F2D42F4A33CB7B018F619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CBC368-4C95-4C2E-95BA-30F36A44B83A}"/>
      </w:docPartPr>
      <w:docPartBody>
        <w:p w:rsidR="00A506C9" w:rsidRDefault="00000000">
          <w:pPr>
            <w:pStyle w:val="BDBB639B9F2D42F4A33CB7B018F61951"/>
          </w:pPr>
          <w:r w:rsidRPr="00565B06">
            <w:t>It’s okay to brag about your GPA, awards, and honors. Feel free to summarize your coursework too.</w:t>
          </w:r>
        </w:p>
      </w:docPartBody>
    </w:docPart>
    <w:docPart>
      <w:docPartPr>
        <w:name w:val="3E7A6453FD07463F8CAF1E2C6F355F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2C2A16-F23E-4FBC-A2C3-3AF5DE3EA048}"/>
      </w:docPartPr>
      <w:docPartBody>
        <w:p w:rsidR="00A506C9" w:rsidRDefault="00000000">
          <w:pPr>
            <w:pStyle w:val="3E7A6453FD07463F8CAF1E2C6F355F28"/>
          </w:pPr>
          <w:r w:rsidRPr="00EF6E15">
            <w:t>It certificate / mount flores college</w:t>
          </w:r>
        </w:p>
      </w:docPartBody>
    </w:docPart>
    <w:docPart>
      <w:docPartPr>
        <w:name w:val="91F781C823824A1984BBAE6C50DB25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81B486-0B82-4310-ACC9-345AABBC2AE2}"/>
      </w:docPartPr>
      <w:docPartBody>
        <w:p w:rsidR="00A506C9" w:rsidRDefault="00000000">
          <w:pPr>
            <w:pStyle w:val="91F781C823824A1984BBAE6C50DB25ED"/>
          </w:pPr>
          <w:r w:rsidRPr="00F963EC">
            <w:t>20xx-20xx</w:t>
          </w:r>
        </w:p>
      </w:docPartBody>
    </w:docPart>
    <w:docPart>
      <w:docPartPr>
        <w:name w:val="E8C0CD3FCB4347268E30D556694048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1BD64-6326-4E69-9BFB-13A298EA61C7}"/>
      </w:docPartPr>
      <w:docPartBody>
        <w:p w:rsidR="00A506C9" w:rsidRDefault="00000000">
          <w:pPr>
            <w:pStyle w:val="E8C0CD3FCB4347268E30D556694048F1"/>
          </w:pPr>
          <w:r w:rsidRPr="00565B06">
            <w:t>It’s okay to brag about your GPA, awards, and honors. Feel free to summarize your coursework too.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611"/>
    <w:rsid w:val="001A0611"/>
    <w:rsid w:val="005461EF"/>
    <w:rsid w:val="006567E5"/>
    <w:rsid w:val="00923A0C"/>
    <w:rsid w:val="00A50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3"/>
    <w:qFormat/>
    <w:pPr>
      <w:keepNext/>
      <w:keepLines/>
      <w:spacing w:after="0" w:line="360" w:lineRule="auto"/>
      <w:outlineLvl w:val="1"/>
    </w:pPr>
    <w:rPr>
      <w:rFonts w:eastAsiaTheme="minorHAnsi"/>
      <w:b/>
      <w:caps/>
      <w:color w:val="000000" w:themeColor="text1"/>
      <w:kern w:val="20"/>
      <w:sz w:val="20"/>
      <w:szCs w:val="22"/>
      <w14:ligatures w14:val="none"/>
    </w:rPr>
  </w:style>
  <w:style w:type="paragraph" w:styleId="Heading3">
    <w:name w:val="heading 3"/>
    <w:basedOn w:val="Normal"/>
    <w:next w:val="Normal"/>
    <w:link w:val="Heading3Char"/>
    <w:uiPriority w:val="3"/>
    <w:qFormat/>
    <w:pPr>
      <w:keepNext/>
      <w:keepLines/>
      <w:spacing w:after="80" w:line="360" w:lineRule="auto"/>
      <w:outlineLvl w:val="2"/>
    </w:pPr>
    <w:rPr>
      <w:rFonts w:eastAsiaTheme="minorHAnsi"/>
      <w:caps/>
      <w:color w:val="595959" w:themeColor="text1" w:themeTint="A6"/>
      <w:kern w:val="0"/>
      <w:sz w:val="20"/>
      <w:szCs w:val="17"/>
      <w14:ligatures w14:val="none"/>
    </w:rPr>
  </w:style>
  <w:style w:type="paragraph" w:styleId="Heading4">
    <w:name w:val="heading 4"/>
    <w:basedOn w:val="Normal"/>
    <w:next w:val="Normal"/>
    <w:link w:val="Heading4Char"/>
    <w:uiPriority w:val="3"/>
    <w:qFormat/>
    <w:pPr>
      <w:keepNext/>
      <w:keepLines/>
      <w:spacing w:before="40" w:after="0" w:line="360" w:lineRule="auto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  <w:kern w:val="0"/>
      <w:sz w:val="20"/>
      <w:szCs w:val="22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8F14F6CAA4443B7BF0B807FC219BB48">
    <w:name w:val="D8F14F6CAA4443B7BF0B807FC219BB48"/>
  </w:style>
  <w:style w:type="paragraph" w:customStyle="1" w:styleId="D9509E94812A44A7B28B302EA58B5006">
    <w:name w:val="D9509E94812A44A7B28B302EA58B5006"/>
  </w:style>
  <w:style w:type="paragraph" w:customStyle="1" w:styleId="B10A0EC95D624DC1B86A0C5511334F77">
    <w:name w:val="B10A0EC95D624DC1B86A0C5511334F77"/>
  </w:style>
  <w:style w:type="paragraph" w:customStyle="1" w:styleId="8D7C6DEBAE34454089B8045459AC5C30">
    <w:name w:val="8D7C6DEBAE34454089B8045459AC5C30"/>
  </w:style>
  <w:style w:type="paragraph" w:customStyle="1" w:styleId="277AB8D85DA04DAAA5427BCB60CD20C5">
    <w:name w:val="277AB8D85DA04DAAA5427BCB60CD20C5"/>
  </w:style>
  <w:style w:type="paragraph" w:customStyle="1" w:styleId="5ED596544AD64129AB71A52344FBDD3B">
    <w:name w:val="5ED596544AD64129AB71A52344FBDD3B"/>
  </w:style>
  <w:style w:type="paragraph" w:customStyle="1" w:styleId="E99233D30D4243698ED7D87D4A7E04A7">
    <w:name w:val="E99233D30D4243698ED7D87D4A7E04A7"/>
  </w:style>
  <w:style w:type="paragraph" w:customStyle="1" w:styleId="9489A17797004DA4B5DD63D9DEC2B797">
    <w:name w:val="9489A17797004DA4B5DD63D9DEC2B797"/>
  </w:style>
  <w:style w:type="character" w:customStyle="1" w:styleId="Heading2Char">
    <w:name w:val="Heading 2 Char"/>
    <w:basedOn w:val="DefaultParagraphFont"/>
    <w:link w:val="Heading2"/>
    <w:uiPriority w:val="3"/>
    <w:rPr>
      <w:rFonts w:eastAsiaTheme="minorHAnsi"/>
      <w:b/>
      <w:caps/>
      <w:color w:val="000000" w:themeColor="text1"/>
      <w:kern w:val="20"/>
      <w:sz w:val="20"/>
      <w:szCs w:val="22"/>
      <w14:ligatures w14:val="none"/>
    </w:rPr>
  </w:style>
  <w:style w:type="paragraph" w:customStyle="1" w:styleId="F14900E6144D4DE2998FB9E189C74875">
    <w:name w:val="F14900E6144D4DE2998FB9E189C74875"/>
  </w:style>
  <w:style w:type="paragraph" w:customStyle="1" w:styleId="16CD8D92CA9046E2BE4A75B183AACE64">
    <w:name w:val="16CD8D92CA9046E2BE4A75B183AACE64"/>
  </w:style>
  <w:style w:type="paragraph" w:customStyle="1" w:styleId="54C212FF2AAB4359AF8B1B75E09C9B17">
    <w:name w:val="54C212FF2AAB4359AF8B1B75E09C9B17"/>
  </w:style>
  <w:style w:type="paragraph" w:customStyle="1" w:styleId="2BA096D3A33443A28AE39139D691D4CC">
    <w:name w:val="2BA096D3A33443A28AE39139D691D4CC"/>
  </w:style>
  <w:style w:type="paragraph" w:customStyle="1" w:styleId="3D83E4560DA8446B86BFA9860561D5C5">
    <w:name w:val="3D83E4560DA8446B86BFA9860561D5C5"/>
  </w:style>
  <w:style w:type="paragraph" w:customStyle="1" w:styleId="A803F43161DC41AEA6A8440CF9238F52">
    <w:name w:val="A803F43161DC41AEA6A8440CF9238F52"/>
  </w:style>
  <w:style w:type="paragraph" w:customStyle="1" w:styleId="F002A41895B74848A01CBE668FC98DE5">
    <w:name w:val="F002A41895B74848A01CBE668FC98DE5"/>
  </w:style>
  <w:style w:type="paragraph" w:customStyle="1" w:styleId="1049F8505B5A4387AEC959B0A4A3B025">
    <w:name w:val="1049F8505B5A4387AEC959B0A4A3B025"/>
  </w:style>
  <w:style w:type="paragraph" w:customStyle="1" w:styleId="34C8C37ADE9048EFA0357101F25C7714">
    <w:name w:val="34C8C37ADE9048EFA0357101F25C7714"/>
  </w:style>
  <w:style w:type="paragraph" w:customStyle="1" w:styleId="0A1AF728BD044D5389DCDD04C915F302">
    <w:name w:val="0A1AF728BD044D5389DCDD04C915F302"/>
  </w:style>
  <w:style w:type="paragraph" w:customStyle="1" w:styleId="806BCFD859884E77AFAE788F74864ED2">
    <w:name w:val="806BCFD859884E77AFAE788F74864ED2"/>
  </w:style>
  <w:style w:type="paragraph" w:customStyle="1" w:styleId="2BA1E81E7BF7421B94BFDA76E7A01F27">
    <w:name w:val="2BA1E81E7BF7421B94BFDA76E7A01F27"/>
  </w:style>
  <w:style w:type="paragraph" w:customStyle="1" w:styleId="FA7F4DD6AA4E4696AC9BDE0441CC8B2D">
    <w:name w:val="FA7F4DD6AA4E4696AC9BDE0441CC8B2D"/>
  </w:style>
  <w:style w:type="paragraph" w:customStyle="1" w:styleId="01582B792D814FFAAAB4173F743B8F58">
    <w:name w:val="01582B792D814FFAAAB4173F743B8F58"/>
  </w:style>
  <w:style w:type="character" w:customStyle="1" w:styleId="Heading3Char">
    <w:name w:val="Heading 3 Char"/>
    <w:basedOn w:val="DefaultParagraphFont"/>
    <w:link w:val="Heading3"/>
    <w:uiPriority w:val="3"/>
    <w:rPr>
      <w:rFonts w:eastAsiaTheme="minorHAnsi"/>
      <w:caps/>
      <w:color w:val="595959" w:themeColor="text1" w:themeTint="A6"/>
      <w:kern w:val="0"/>
      <w:sz w:val="20"/>
      <w:szCs w:val="17"/>
      <w14:ligatures w14:val="none"/>
    </w:rPr>
  </w:style>
  <w:style w:type="paragraph" w:customStyle="1" w:styleId="84C2A620462E4114A76859CF0C9E0AE5">
    <w:name w:val="84C2A620462E4114A76859CF0C9E0AE5"/>
  </w:style>
  <w:style w:type="paragraph" w:customStyle="1" w:styleId="6084411D35774FD6B52E376E26BC19BA">
    <w:name w:val="6084411D35774FD6B52E376E26BC19BA"/>
  </w:style>
  <w:style w:type="paragraph" w:customStyle="1" w:styleId="E5CEB9F4BE25418CBECB838837B54B67">
    <w:name w:val="E5CEB9F4BE25418CBECB838837B54B67"/>
  </w:style>
  <w:style w:type="paragraph" w:customStyle="1" w:styleId="DEDDF7CDB976417A81D1154CE8E68FB9">
    <w:name w:val="DEDDF7CDB976417A81D1154CE8E68FB9"/>
  </w:style>
  <w:style w:type="paragraph" w:customStyle="1" w:styleId="2EB174C203CD476EB71B3434003D0B4E">
    <w:name w:val="2EB174C203CD476EB71B3434003D0B4E"/>
  </w:style>
  <w:style w:type="paragraph" w:customStyle="1" w:styleId="31AB697499F64CF89112B8C95D3A9053">
    <w:name w:val="31AB697499F64CF89112B8C95D3A9053"/>
  </w:style>
  <w:style w:type="paragraph" w:customStyle="1" w:styleId="21BC3C95849F4C849D2A9FF6C038554F">
    <w:name w:val="21BC3C95849F4C849D2A9FF6C038554F"/>
  </w:style>
  <w:style w:type="character" w:customStyle="1" w:styleId="Heading4Char">
    <w:name w:val="Heading 4 Char"/>
    <w:basedOn w:val="DefaultParagraphFont"/>
    <w:link w:val="Heading4"/>
    <w:uiPriority w:val="3"/>
    <w:rPr>
      <w:rFonts w:asciiTheme="majorHAnsi" w:eastAsiaTheme="majorEastAsia" w:hAnsiTheme="majorHAnsi" w:cstheme="majorBidi"/>
      <w:i/>
      <w:iCs/>
      <w:color w:val="0F4761" w:themeColor="accent1" w:themeShade="BF"/>
      <w:kern w:val="0"/>
      <w:sz w:val="20"/>
      <w:szCs w:val="22"/>
      <w14:ligatures w14:val="none"/>
    </w:rPr>
  </w:style>
  <w:style w:type="paragraph" w:customStyle="1" w:styleId="9E513D8433F74F24B2E91F98B1905A73">
    <w:name w:val="9E513D8433F74F24B2E91F98B1905A73"/>
  </w:style>
  <w:style w:type="paragraph" w:customStyle="1" w:styleId="6A72F5293E3D4619806A75D850343625">
    <w:name w:val="6A72F5293E3D4619806A75D850343625"/>
  </w:style>
  <w:style w:type="paragraph" w:customStyle="1" w:styleId="4E6F4E33F3EB49A19E7B5ACF78171AA5">
    <w:name w:val="4E6F4E33F3EB49A19E7B5ACF78171AA5"/>
  </w:style>
  <w:style w:type="paragraph" w:customStyle="1" w:styleId="BDBB639B9F2D42F4A33CB7B018F61951">
    <w:name w:val="BDBB639B9F2D42F4A33CB7B018F61951"/>
  </w:style>
  <w:style w:type="paragraph" w:customStyle="1" w:styleId="3E7A6453FD07463F8CAF1E2C6F355F28">
    <w:name w:val="3E7A6453FD07463F8CAF1E2C6F355F28"/>
  </w:style>
  <w:style w:type="paragraph" w:customStyle="1" w:styleId="91F781C823824A1984BBAE6C50DB25ED">
    <w:name w:val="91F781C823824A1984BBAE6C50DB25ED"/>
  </w:style>
  <w:style w:type="paragraph" w:customStyle="1" w:styleId="E8C0CD3FCB4347268E30D556694048F1">
    <w:name w:val="E8C0CD3FCB4347268E30D556694048F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heme1">
  <a:themeElements>
    <a:clrScheme name="Resume">
      <a:dk1>
        <a:sysClr val="windowText" lastClr="000000"/>
      </a:dk1>
      <a:lt1>
        <a:sysClr val="window" lastClr="FFFFFF"/>
      </a:lt1>
      <a:dk2>
        <a:srgbClr val="231F20"/>
      </a:dk2>
      <a:lt2>
        <a:srgbClr val="F0F0F0"/>
      </a:lt2>
      <a:accent1>
        <a:srgbClr val="7C9E0E"/>
      </a:accent1>
      <a:accent2>
        <a:srgbClr val="4D4D4D"/>
      </a:accent2>
      <a:accent3>
        <a:srgbClr val="3C6478"/>
      </a:accent3>
      <a:accent4>
        <a:srgbClr val="6D5535"/>
      </a:accent4>
      <a:accent5>
        <a:srgbClr val="8D3F4C"/>
      </a:accent5>
      <a:accent6>
        <a:srgbClr val="654C7A"/>
      </a:accent6>
      <a:hlink>
        <a:srgbClr val="8EB610"/>
      </a:hlink>
      <a:folHlink>
        <a:srgbClr val="F7921E"/>
      </a:folHlink>
    </a:clrScheme>
    <a:fontScheme name="Custom 7">
      <a:majorFont>
        <a:latin typeface="Univers"/>
        <a:ea typeface=""/>
        <a:cs typeface=""/>
      </a:majorFont>
      <a:minorFont>
        <a:latin typeface="Univer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CC6B30D-2247-4103-8B71-93DEE4AD1C7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DDA6B210-2E20-4DD5-A866-41778F2741A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5073A5A-5217-44E2-A1AA-0151351C624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E1C2151E-3E10-48C6-B95C-746D3C71BEDF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Modern bold sales resume</Template>
  <TotalTime>47</TotalTime>
  <Pages>2</Pages>
  <Words>311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M, Yukesh (Cognizant)</dc:creator>
  <cp:keywords/>
  <dc:description/>
  <cp:lastModifiedBy>M, Yukesh (Cognizant)</cp:lastModifiedBy>
  <cp:revision>4</cp:revision>
  <dcterms:created xsi:type="dcterms:W3CDTF">2025-05-24T15:02:00Z</dcterms:created>
  <dcterms:modified xsi:type="dcterms:W3CDTF">2025-05-24T16:03:00Z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